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792D1057" w:rsidR="00D077E9" w:rsidRPr="00814C50" w:rsidRDefault="00B13F26" w:rsidP="00D70D02">
      <w:pPr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293CF68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1465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814C50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67313" w14:textId="6D92BF0F" w:rsidR="00814C50" w:rsidRDefault="00814C50" w:rsidP="006E2A8F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Informe </w:t>
                                  </w:r>
                                  <w:r w:rsidR="006E2A8F">
                                    <w:rPr>
                                      <w:lang w:bidi="es-ES"/>
                                    </w:rPr>
                                    <w:t>de Análisis</w:t>
                                  </w:r>
                                </w:p>
                                <w:p w14:paraId="024F50FE" w14:textId="37E2D459" w:rsidR="00676D44" w:rsidRDefault="00676D4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2F967313" w14:textId="6D92BF0F" w:rsidR="00814C50" w:rsidRDefault="00814C50" w:rsidP="006E2A8F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Informe </w:t>
                            </w:r>
                            <w:r w:rsidR="006E2A8F">
                              <w:rPr>
                                <w:lang w:bidi="es-ES"/>
                              </w:rPr>
                              <w:t>de Análisis</w:t>
                            </w:r>
                          </w:p>
                          <w:p w14:paraId="024F50FE" w14:textId="37E2D459" w:rsidR="00676D44" w:rsidRDefault="00676D44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Pr="00814C50" w:rsidRDefault="00D077E9" w:rsidP="00AB02A7">
            <w:pPr>
              <w:rPr>
                <w:noProof/>
              </w:rPr>
            </w:pPr>
            <w:r w:rsidRPr="00814C50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814C50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14D23F56" w:rsidR="00D077E9" w:rsidRPr="00814C50" w:rsidRDefault="006E2A8F" w:rsidP="00AB02A7">
            <w:pPr>
              <w:rPr>
                <w:noProof/>
              </w:rPr>
            </w:pPr>
            <w:r w:rsidRPr="00814C50">
              <w:rPr>
                <w:rStyle w:val="TtuloCar"/>
                <w:b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0D495E4" wp14:editId="4F65A1A1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505460</wp:posOffset>
                      </wp:positionV>
                      <wp:extent cx="3543300" cy="38290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382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0AA99" w14:textId="4DE4D0CD" w:rsidR="006E2A8F" w:rsidRDefault="006E2A8F" w:rsidP="006E2A8F">
                                  <w:r>
                                    <w:t>Estudiante #</w:t>
                                  </w:r>
                                  <w:r w:rsidR="00832BEE">
                                    <w:t>4</w:t>
                                  </w:r>
                                  <w:r>
                                    <w:t>:</w:t>
                                  </w:r>
                                </w:p>
                                <w:p w14:paraId="4FCDA18C" w14:textId="4926E4A5" w:rsidR="006E2A8F" w:rsidRDefault="00832BEE" w:rsidP="006E2A8F">
                                  <w:pPr>
                                    <w:pStyle w:val="Prrafodelista"/>
                                  </w:pPr>
                                  <w:r>
                                    <w:t>Pedro Jesús Ruiz Aguilar</w:t>
                                  </w:r>
                                </w:p>
                                <w:p w14:paraId="1EBB5C57" w14:textId="110D77D5" w:rsidR="006E2A8F" w:rsidRDefault="006E2A8F" w:rsidP="006E2A8F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832BEE">
                                    <w:t>pedruiagu1</w:t>
                                  </w:r>
                                  <w:r>
                                    <w:t>@alum.us.es)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495E4" id="Cuadro de texto 2" o:spid="_x0000_s1027" type="#_x0000_t202" style="position:absolute;margin-left:0;margin-top:39.8pt;width:279pt;height:30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" stroked="f">
                      <v:textbox>
                        <w:txbxContent>
                          <w:p w14:paraId="74F0AA99" w14:textId="4DE4D0CD" w:rsidR="006E2A8F" w:rsidRDefault="006E2A8F" w:rsidP="006E2A8F">
                            <w:r>
                              <w:t>Estudiante #</w:t>
                            </w:r>
                            <w:r w:rsidR="00832BEE">
                              <w:t>4</w:t>
                            </w:r>
                            <w:r>
                              <w:t>:</w:t>
                            </w:r>
                          </w:p>
                          <w:p w14:paraId="4FCDA18C" w14:textId="4926E4A5" w:rsidR="006E2A8F" w:rsidRDefault="00832BEE" w:rsidP="006E2A8F">
                            <w:pPr>
                              <w:pStyle w:val="Prrafodelista"/>
                            </w:pPr>
                            <w:r>
                              <w:t>Pedro Jesús Ruiz Aguilar</w:t>
                            </w:r>
                          </w:p>
                          <w:p w14:paraId="1EBB5C57" w14:textId="110D77D5" w:rsidR="006E2A8F" w:rsidRDefault="006E2A8F" w:rsidP="006E2A8F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832BEE">
                              <w:t>pedruiagu1</w:t>
                            </w:r>
                            <w:r>
                              <w:t>@alum.us.es)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814C50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0A158968" w:rsidR="00D077E9" w:rsidRPr="00814C50" w:rsidRDefault="00107932" w:rsidP="00AB02A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FC39BF">
              <w:rPr>
                <w:noProof/>
              </w:rPr>
              <w:t>8</w:t>
            </w:r>
            <w:r w:rsidR="006B0F82" w:rsidRPr="00814C50">
              <w:rPr>
                <w:noProof/>
              </w:rPr>
              <w:t>-</w:t>
            </w:r>
            <w:r w:rsidR="00747D86">
              <w:rPr>
                <w:noProof/>
              </w:rPr>
              <w:t>0</w:t>
            </w:r>
            <w:r w:rsidR="00FC39BF">
              <w:rPr>
                <w:noProof/>
              </w:rPr>
              <w:t>3</w:t>
            </w:r>
            <w:r w:rsidR="006B0F82" w:rsidRPr="00814C50">
              <w:rPr>
                <w:noProof/>
              </w:rPr>
              <w:t>-202</w:t>
            </w:r>
            <w:r w:rsidR="00747D86">
              <w:rPr>
                <w:noProof/>
              </w:rPr>
              <w:t>4</w:t>
            </w:r>
          </w:p>
          <w:p w14:paraId="21D13EA7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  <w:r w:rsidRPr="00814C50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11C894A6" w:rsidR="00D077E9" w:rsidRPr="00814C50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814C50">
                  <w:rPr>
                    <w:noProof/>
                  </w:rPr>
                  <w:t>Grupo</w:t>
                </w:r>
                <w:r w:rsidR="00676D44" w:rsidRPr="00814C50">
                  <w:rPr>
                    <w:noProof/>
                  </w:rPr>
                  <w:t xml:space="preserve">: </w:t>
                </w:r>
                <w:r w:rsidR="00747D86">
                  <w:rPr>
                    <w:noProof/>
                  </w:rPr>
                  <w:t>C1.003</w:t>
                </w:r>
              </w:sdtContent>
            </w:sdt>
          </w:p>
          <w:p w14:paraId="3A146D9D" w14:textId="162632F7" w:rsidR="00D077E9" w:rsidRPr="00814C50" w:rsidRDefault="00814C50" w:rsidP="00AB02A7">
            <w:pPr>
              <w:rPr>
                <w:noProof/>
              </w:rPr>
            </w:pPr>
            <w:r>
              <w:t>Repositorio</w:t>
            </w:r>
            <w:r w:rsidR="00676D44" w:rsidRPr="00814C50">
              <w:t xml:space="preserve">:  </w:t>
            </w:r>
            <w:r w:rsidR="00747D86">
              <w:t xml:space="preserve"> </w:t>
            </w:r>
            <w:r w:rsidR="00747D86" w:rsidRPr="00747D86">
              <w:t>https://github.com/IsmaelRuizJurado/Acme-SF-D0</w:t>
            </w:r>
            <w:r w:rsidR="00FC39BF">
              <w:t>2</w:t>
            </w:r>
          </w:p>
          <w:p w14:paraId="3CBDFB86" w14:textId="77777777" w:rsidR="00D077E9" w:rsidRPr="00814C50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C577B45" w14:textId="17560856" w:rsidR="006B0F82" w:rsidRPr="00814C50" w:rsidRDefault="006B0F82" w:rsidP="00AB02A7">
      <w:pPr>
        <w:spacing w:after="200"/>
        <w:rPr>
          <w:noProof/>
        </w:rPr>
      </w:pPr>
      <w:r w:rsidRPr="00814C50"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5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814C50" w:rsidRDefault="006B0F82">
      <w:pPr>
        <w:spacing w:after="200"/>
        <w:rPr>
          <w:noProof/>
        </w:rPr>
      </w:pPr>
      <w:r w:rsidRPr="00814C50">
        <w:rPr>
          <w:noProof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65CDA8E2" w:rsidR="00653004" w:rsidRPr="00814C50" w:rsidRDefault="00814C50">
          <w:pPr>
            <w:pStyle w:val="TtuloTDC"/>
            <w:rPr>
              <w:rStyle w:val="Ttulo1Car"/>
            </w:rPr>
          </w:pPr>
          <w:r w:rsidRPr="00814C50">
            <w:rPr>
              <w:rStyle w:val="Ttulo1Car"/>
            </w:rPr>
            <w:t>Tabla de Contenidos</w:t>
          </w:r>
        </w:p>
        <w:p w14:paraId="03FABF68" w14:textId="77777777" w:rsidR="00370A5C" w:rsidRPr="00814C50" w:rsidRDefault="00370A5C" w:rsidP="00370A5C">
          <w:pPr>
            <w:rPr>
              <w:lang w:eastAsia="ja-JP"/>
            </w:rPr>
          </w:pPr>
        </w:p>
        <w:p w14:paraId="5D612D95" w14:textId="5AA5173C" w:rsidR="00D73BDD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 w:rsidRPr="00814C50">
            <w:rPr>
              <w:color w:val="auto"/>
            </w:rPr>
            <w:fldChar w:fldCharType="begin"/>
          </w:r>
          <w:r w:rsidRPr="00814C50">
            <w:rPr>
              <w:color w:val="auto"/>
            </w:rPr>
            <w:instrText xml:space="preserve"> TOC \o "1-3" \h \z \u </w:instrText>
          </w:r>
          <w:r w:rsidRPr="00814C50">
            <w:rPr>
              <w:color w:val="auto"/>
            </w:rPr>
            <w:fldChar w:fldCharType="separate"/>
          </w:r>
          <w:hyperlink w:anchor="_Toc160050563" w:history="1">
            <w:r w:rsidR="00D73BDD" w:rsidRPr="00BF09BA">
              <w:rPr>
                <w:rStyle w:val="Hipervnculo"/>
                <w:noProof/>
              </w:rPr>
              <w:t>Resumen Ejecutivo</w:t>
            </w:r>
            <w:r w:rsidR="00D73BDD">
              <w:rPr>
                <w:noProof/>
                <w:webHidden/>
              </w:rPr>
              <w:tab/>
            </w:r>
            <w:r w:rsidR="00D73BDD">
              <w:rPr>
                <w:noProof/>
                <w:webHidden/>
              </w:rPr>
              <w:fldChar w:fldCharType="begin"/>
            </w:r>
            <w:r w:rsidR="00D73BDD">
              <w:rPr>
                <w:noProof/>
                <w:webHidden/>
              </w:rPr>
              <w:instrText xml:space="preserve"> PAGEREF _Toc160050563 \h </w:instrText>
            </w:r>
            <w:r w:rsidR="00D73BDD">
              <w:rPr>
                <w:noProof/>
                <w:webHidden/>
              </w:rPr>
            </w:r>
            <w:r w:rsidR="00D73BDD">
              <w:rPr>
                <w:noProof/>
                <w:webHidden/>
              </w:rPr>
              <w:fldChar w:fldCharType="separate"/>
            </w:r>
            <w:r w:rsidR="00D73BDD">
              <w:rPr>
                <w:noProof/>
                <w:webHidden/>
              </w:rPr>
              <w:t>3</w:t>
            </w:r>
            <w:r w:rsidR="00D73BDD">
              <w:rPr>
                <w:noProof/>
                <w:webHidden/>
              </w:rPr>
              <w:fldChar w:fldCharType="end"/>
            </w:r>
          </w:hyperlink>
        </w:p>
        <w:p w14:paraId="741E9F18" w14:textId="3C86BE39" w:rsidR="00D73BDD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050564" w:history="1">
            <w:r w:rsidR="00D73BDD" w:rsidRPr="00BF09BA">
              <w:rPr>
                <w:rStyle w:val="Hipervnculo"/>
                <w:noProof/>
              </w:rPr>
              <w:t>Historial de Versiones</w:t>
            </w:r>
            <w:r w:rsidR="00D73BDD">
              <w:rPr>
                <w:noProof/>
                <w:webHidden/>
              </w:rPr>
              <w:tab/>
            </w:r>
            <w:r w:rsidR="00D73BDD">
              <w:rPr>
                <w:noProof/>
                <w:webHidden/>
              </w:rPr>
              <w:fldChar w:fldCharType="begin"/>
            </w:r>
            <w:r w:rsidR="00D73BDD">
              <w:rPr>
                <w:noProof/>
                <w:webHidden/>
              </w:rPr>
              <w:instrText xml:space="preserve"> PAGEREF _Toc160050564 \h </w:instrText>
            </w:r>
            <w:r w:rsidR="00D73BDD">
              <w:rPr>
                <w:noProof/>
                <w:webHidden/>
              </w:rPr>
            </w:r>
            <w:r w:rsidR="00D73BDD">
              <w:rPr>
                <w:noProof/>
                <w:webHidden/>
              </w:rPr>
              <w:fldChar w:fldCharType="separate"/>
            </w:r>
            <w:r w:rsidR="00D73BDD">
              <w:rPr>
                <w:noProof/>
                <w:webHidden/>
              </w:rPr>
              <w:t>4</w:t>
            </w:r>
            <w:r w:rsidR="00D73BDD">
              <w:rPr>
                <w:noProof/>
                <w:webHidden/>
              </w:rPr>
              <w:fldChar w:fldCharType="end"/>
            </w:r>
          </w:hyperlink>
        </w:p>
        <w:p w14:paraId="55CA401F" w14:textId="02CA5D8E" w:rsidR="00D73BDD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050565" w:history="1">
            <w:r w:rsidR="00D73BDD" w:rsidRPr="00BF09BA">
              <w:rPr>
                <w:rStyle w:val="Hipervnculo"/>
                <w:noProof/>
              </w:rPr>
              <w:t>Introducción</w:t>
            </w:r>
            <w:r w:rsidR="00D73BDD">
              <w:rPr>
                <w:noProof/>
                <w:webHidden/>
              </w:rPr>
              <w:tab/>
            </w:r>
            <w:r w:rsidR="00D73BDD">
              <w:rPr>
                <w:noProof/>
                <w:webHidden/>
              </w:rPr>
              <w:fldChar w:fldCharType="begin"/>
            </w:r>
            <w:r w:rsidR="00D73BDD">
              <w:rPr>
                <w:noProof/>
                <w:webHidden/>
              </w:rPr>
              <w:instrText xml:space="preserve"> PAGEREF _Toc160050565 \h </w:instrText>
            </w:r>
            <w:r w:rsidR="00D73BDD">
              <w:rPr>
                <w:noProof/>
                <w:webHidden/>
              </w:rPr>
            </w:r>
            <w:r w:rsidR="00D73BDD">
              <w:rPr>
                <w:noProof/>
                <w:webHidden/>
              </w:rPr>
              <w:fldChar w:fldCharType="separate"/>
            </w:r>
            <w:r w:rsidR="00D73BDD">
              <w:rPr>
                <w:noProof/>
                <w:webHidden/>
              </w:rPr>
              <w:t>5</w:t>
            </w:r>
            <w:r w:rsidR="00D73BDD">
              <w:rPr>
                <w:noProof/>
                <w:webHidden/>
              </w:rPr>
              <w:fldChar w:fldCharType="end"/>
            </w:r>
          </w:hyperlink>
        </w:p>
        <w:p w14:paraId="4B0ACE63" w14:textId="68FF7F26" w:rsidR="00D73BDD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050566" w:history="1">
            <w:r w:rsidR="00D73BDD" w:rsidRPr="00BF09BA">
              <w:rPr>
                <w:rStyle w:val="Hipervnculo"/>
                <w:noProof/>
              </w:rPr>
              <w:t>Contenidos</w:t>
            </w:r>
            <w:r w:rsidR="00D73BDD">
              <w:rPr>
                <w:noProof/>
                <w:webHidden/>
              </w:rPr>
              <w:tab/>
            </w:r>
            <w:r w:rsidR="00D73BDD">
              <w:rPr>
                <w:noProof/>
                <w:webHidden/>
              </w:rPr>
              <w:fldChar w:fldCharType="begin"/>
            </w:r>
            <w:r w:rsidR="00D73BDD">
              <w:rPr>
                <w:noProof/>
                <w:webHidden/>
              </w:rPr>
              <w:instrText xml:space="preserve"> PAGEREF _Toc160050566 \h </w:instrText>
            </w:r>
            <w:r w:rsidR="00D73BDD">
              <w:rPr>
                <w:noProof/>
                <w:webHidden/>
              </w:rPr>
            </w:r>
            <w:r w:rsidR="00D73BDD">
              <w:rPr>
                <w:noProof/>
                <w:webHidden/>
              </w:rPr>
              <w:fldChar w:fldCharType="separate"/>
            </w:r>
            <w:r w:rsidR="00D73BDD">
              <w:rPr>
                <w:noProof/>
                <w:webHidden/>
              </w:rPr>
              <w:t>6</w:t>
            </w:r>
            <w:r w:rsidR="00D73BDD">
              <w:rPr>
                <w:noProof/>
                <w:webHidden/>
              </w:rPr>
              <w:fldChar w:fldCharType="end"/>
            </w:r>
          </w:hyperlink>
        </w:p>
        <w:p w14:paraId="789C7FBB" w14:textId="47447B07" w:rsidR="00D73BDD" w:rsidRDefault="00000000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050567" w:history="1">
            <w:r w:rsidR="00D73BDD" w:rsidRPr="00BF09BA">
              <w:rPr>
                <w:rStyle w:val="Hipervnculo"/>
                <w:bCs/>
                <w:noProof/>
              </w:rPr>
              <w:t>D02-</w:t>
            </w:r>
            <w:r w:rsidR="00D73BDD">
              <w:rPr>
                <w:noProof/>
                <w:webHidden/>
              </w:rPr>
              <w:tab/>
            </w:r>
            <w:r w:rsidR="00D73BDD">
              <w:rPr>
                <w:noProof/>
                <w:webHidden/>
              </w:rPr>
              <w:fldChar w:fldCharType="begin"/>
            </w:r>
            <w:r w:rsidR="00D73BDD">
              <w:rPr>
                <w:noProof/>
                <w:webHidden/>
              </w:rPr>
              <w:instrText xml:space="preserve"> PAGEREF _Toc160050567 \h </w:instrText>
            </w:r>
            <w:r w:rsidR="00D73BDD">
              <w:rPr>
                <w:noProof/>
                <w:webHidden/>
              </w:rPr>
            </w:r>
            <w:r w:rsidR="00D73BDD">
              <w:rPr>
                <w:noProof/>
                <w:webHidden/>
              </w:rPr>
              <w:fldChar w:fldCharType="separate"/>
            </w:r>
            <w:r w:rsidR="00D73BDD">
              <w:rPr>
                <w:noProof/>
                <w:webHidden/>
              </w:rPr>
              <w:t>6</w:t>
            </w:r>
            <w:r w:rsidR="00D73BDD">
              <w:rPr>
                <w:noProof/>
                <w:webHidden/>
              </w:rPr>
              <w:fldChar w:fldCharType="end"/>
            </w:r>
          </w:hyperlink>
        </w:p>
        <w:p w14:paraId="26DD2BFC" w14:textId="4D6A77C0" w:rsidR="00D73BDD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050568" w:history="1">
            <w:r w:rsidR="00D73BDD" w:rsidRPr="00BF09BA">
              <w:rPr>
                <w:rStyle w:val="Hipervnculo"/>
                <w:noProof/>
              </w:rPr>
              <w:t>Conclusiones</w:t>
            </w:r>
            <w:r w:rsidR="00D73BDD">
              <w:rPr>
                <w:noProof/>
                <w:webHidden/>
              </w:rPr>
              <w:tab/>
            </w:r>
            <w:r w:rsidR="00D73BDD">
              <w:rPr>
                <w:noProof/>
                <w:webHidden/>
              </w:rPr>
              <w:fldChar w:fldCharType="begin"/>
            </w:r>
            <w:r w:rsidR="00D73BDD">
              <w:rPr>
                <w:noProof/>
                <w:webHidden/>
              </w:rPr>
              <w:instrText xml:space="preserve"> PAGEREF _Toc160050568 \h </w:instrText>
            </w:r>
            <w:r w:rsidR="00D73BDD">
              <w:rPr>
                <w:noProof/>
                <w:webHidden/>
              </w:rPr>
            </w:r>
            <w:r w:rsidR="00D73BDD">
              <w:rPr>
                <w:noProof/>
                <w:webHidden/>
              </w:rPr>
              <w:fldChar w:fldCharType="separate"/>
            </w:r>
            <w:r w:rsidR="00D73BDD">
              <w:rPr>
                <w:noProof/>
                <w:webHidden/>
              </w:rPr>
              <w:t>8</w:t>
            </w:r>
            <w:r w:rsidR="00D73BDD">
              <w:rPr>
                <w:noProof/>
                <w:webHidden/>
              </w:rPr>
              <w:fldChar w:fldCharType="end"/>
            </w:r>
          </w:hyperlink>
        </w:p>
        <w:p w14:paraId="0DED308D" w14:textId="43EF5DFE" w:rsidR="00D73BDD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0050569" w:history="1">
            <w:r w:rsidR="00D73BDD" w:rsidRPr="00BF09BA">
              <w:rPr>
                <w:rStyle w:val="Hipervnculo"/>
                <w:noProof/>
              </w:rPr>
              <w:t>Bibliografía</w:t>
            </w:r>
            <w:r w:rsidR="00D73BDD">
              <w:rPr>
                <w:noProof/>
                <w:webHidden/>
              </w:rPr>
              <w:tab/>
            </w:r>
            <w:r w:rsidR="00D73BDD">
              <w:rPr>
                <w:noProof/>
                <w:webHidden/>
              </w:rPr>
              <w:fldChar w:fldCharType="begin"/>
            </w:r>
            <w:r w:rsidR="00D73BDD">
              <w:rPr>
                <w:noProof/>
                <w:webHidden/>
              </w:rPr>
              <w:instrText xml:space="preserve"> PAGEREF _Toc160050569 \h </w:instrText>
            </w:r>
            <w:r w:rsidR="00D73BDD">
              <w:rPr>
                <w:noProof/>
                <w:webHidden/>
              </w:rPr>
            </w:r>
            <w:r w:rsidR="00D73BDD">
              <w:rPr>
                <w:noProof/>
                <w:webHidden/>
              </w:rPr>
              <w:fldChar w:fldCharType="separate"/>
            </w:r>
            <w:r w:rsidR="00D73BDD">
              <w:rPr>
                <w:noProof/>
                <w:webHidden/>
              </w:rPr>
              <w:t>9</w:t>
            </w:r>
            <w:r w:rsidR="00D73BDD">
              <w:rPr>
                <w:noProof/>
                <w:webHidden/>
              </w:rPr>
              <w:fldChar w:fldCharType="end"/>
            </w:r>
          </w:hyperlink>
        </w:p>
        <w:p w14:paraId="302F8E08" w14:textId="5F6C4812" w:rsidR="00653004" w:rsidRPr="00814C50" w:rsidRDefault="00653004">
          <w:r w:rsidRPr="00814C50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814C50" w:rsidRDefault="00653004" w:rsidP="00653004">
      <w:pPr>
        <w:pStyle w:val="Ttulo"/>
      </w:pPr>
    </w:p>
    <w:p w14:paraId="25F73E64" w14:textId="77777777" w:rsidR="00653004" w:rsidRPr="00814C50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</w:rPr>
      </w:pPr>
      <w:r w:rsidRPr="00814C50">
        <w:rPr>
          <w:noProof/>
          <w:sz w:val="56"/>
          <w:szCs w:val="56"/>
        </w:rPr>
        <w:br w:type="page"/>
      </w:r>
    </w:p>
    <w:p w14:paraId="022AEAA6" w14:textId="6813BECC" w:rsidR="00370A5C" w:rsidRPr="00814C50" w:rsidRDefault="00814C50" w:rsidP="00653004">
      <w:pPr>
        <w:pStyle w:val="Ttulo1"/>
        <w:rPr>
          <w:noProof/>
        </w:rPr>
      </w:pPr>
      <w:bookmarkStart w:id="0" w:name="_Toc160050563"/>
      <w:r w:rsidRPr="00814C50">
        <w:rPr>
          <w:noProof/>
        </w:rPr>
        <w:lastRenderedPageBreak/>
        <w:t>Resumen Ejecutivo</w:t>
      </w:r>
      <w:bookmarkEnd w:id="0"/>
    </w:p>
    <w:p w14:paraId="24EE251F" w14:textId="3B048D09" w:rsidR="001852BC" w:rsidRPr="00832BEE" w:rsidRDefault="001852BC" w:rsidP="00370A5C">
      <w:pPr>
        <w:pStyle w:val="Contenido"/>
        <w:rPr>
          <w:noProof/>
          <w:color w:val="auto"/>
        </w:rPr>
      </w:pPr>
      <w:r w:rsidRPr="00832BEE">
        <w:rPr>
          <w:noProof/>
          <w:color w:val="auto"/>
        </w:rPr>
        <w:t xml:space="preserve">En este informe </w:t>
      </w:r>
      <w:r w:rsidR="00A56E54" w:rsidRPr="00832BEE">
        <w:rPr>
          <w:noProof/>
          <w:color w:val="auto"/>
        </w:rPr>
        <w:t>encontrará</w:t>
      </w:r>
      <w:r w:rsidRPr="00832BEE">
        <w:rPr>
          <w:noProof/>
          <w:color w:val="auto"/>
        </w:rPr>
        <w:t xml:space="preserve"> el análisis del estudiante #</w:t>
      </w:r>
      <w:r w:rsidR="00832BEE">
        <w:rPr>
          <w:noProof/>
          <w:color w:val="auto"/>
        </w:rPr>
        <w:t>4</w:t>
      </w:r>
      <w:r w:rsidRPr="00832BEE">
        <w:rPr>
          <w:noProof/>
          <w:color w:val="auto"/>
        </w:rPr>
        <w:t xml:space="preserve"> </w:t>
      </w:r>
      <w:r w:rsidR="00A56E54" w:rsidRPr="00832BEE">
        <w:rPr>
          <w:noProof/>
          <w:color w:val="auto"/>
        </w:rPr>
        <w:t>sobre</w:t>
      </w:r>
      <w:r w:rsidRPr="00832BEE">
        <w:rPr>
          <w:noProof/>
          <w:color w:val="auto"/>
        </w:rPr>
        <w:t xml:space="preserve"> los requisitos</w:t>
      </w:r>
      <w:r w:rsidR="00A56E54" w:rsidRPr="00832BEE">
        <w:rPr>
          <w:noProof/>
          <w:color w:val="auto"/>
        </w:rPr>
        <w:t xml:space="preserve"> </w:t>
      </w:r>
      <w:r w:rsidRPr="00832BEE">
        <w:rPr>
          <w:noProof/>
          <w:color w:val="auto"/>
        </w:rPr>
        <w:t>de</w:t>
      </w:r>
      <w:r w:rsidR="00980206" w:rsidRPr="00832BEE">
        <w:rPr>
          <w:noProof/>
          <w:color w:val="auto"/>
        </w:rPr>
        <w:t xml:space="preserve"> los </w:t>
      </w:r>
      <w:r w:rsidR="00A56E54" w:rsidRPr="00832BEE">
        <w:rPr>
          <w:noProof/>
          <w:color w:val="auto"/>
        </w:rPr>
        <w:t xml:space="preserve">distintos </w:t>
      </w:r>
      <w:r w:rsidR="00980206" w:rsidRPr="00832BEE">
        <w:rPr>
          <w:noProof/>
          <w:color w:val="auto"/>
        </w:rPr>
        <w:t xml:space="preserve">entregables </w:t>
      </w:r>
      <w:r w:rsidR="00A56E54" w:rsidRPr="00832BEE">
        <w:rPr>
          <w:noProof/>
          <w:color w:val="auto"/>
        </w:rPr>
        <w:t>de</w:t>
      </w:r>
      <w:r w:rsidRPr="00832BEE">
        <w:rPr>
          <w:noProof/>
          <w:color w:val="auto"/>
        </w:rPr>
        <w:t xml:space="preserve"> la asignatura Diseño y Pruebas 2 que requieran de interpretaciones y/o comentarios adicionales.</w:t>
      </w:r>
    </w:p>
    <w:p w14:paraId="7E94A916" w14:textId="2E61741A" w:rsidR="006B0F82" w:rsidRPr="00814C50" w:rsidRDefault="006B0F82" w:rsidP="00370A5C">
      <w:pPr>
        <w:pStyle w:val="Contenido"/>
        <w:rPr>
          <w:noProof/>
        </w:rPr>
      </w:pPr>
      <w:r w:rsidRPr="00814C50">
        <w:rPr>
          <w:noProof/>
        </w:rPr>
        <w:br w:type="page"/>
      </w:r>
    </w:p>
    <w:p w14:paraId="479454FF" w14:textId="42A3B028" w:rsidR="00370A5C" w:rsidRPr="00814C50" w:rsidRDefault="00814C50" w:rsidP="00653004">
      <w:pPr>
        <w:pStyle w:val="Ttulo1"/>
        <w:rPr>
          <w:noProof/>
        </w:rPr>
      </w:pPr>
      <w:bookmarkStart w:id="1" w:name="_Toc160050564"/>
      <w:r w:rsidRPr="00814C50">
        <w:rPr>
          <w:noProof/>
        </w:rPr>
        <w:lastRenderedPageBreak/>
        <w:t>Historial de Versiones</w:t>
      </w:r>
      <w:bookmarkEnd w:id="1"/>
    </w:p>
    <w:p w14:paraId="64B3BCB8" w14:textId="01D4AA42" w:rsidR="00370A5C" w:rsidRPr="00814C50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:rsidRPr="00814C50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36B84A5C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Versión</w:t>
            </w:r>
          </w:p>
        </w:tc>
        <w:tc>
          <w:tcPr>
            <w:tcW w:w="1772" w:type="dxa"/>
            <w:vAlign w:val="center"/>
            <w:hideMark/>
          </w:tcPr>
          <w:p w14:paraId="5E5BD30E" w14:textId="4733DE66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Fecha</w:t>
            </w:r>
          </w:p>
        </w:tc>
        <w:tc>
          <w:tcPr>
            <w:tcW w:w="6487" w:type="dxa"/>
            <w:vAlign w:val="center"/>
            <w:hideMark/>
          </w:tcPr>
          <w:p w14:paraId="79945AC9" w14:textId="235A1093" w:rsidR="00370A5C" w:rsidRPr="00980206" w:rsidRDefault="00814C50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Descripción</w:t>
            </w:r>
            <w:r w:rsidR="00370A5C"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 xml:space="preserve"> </w:t>
            </w:r>
            <w:r w:rsidRPr="00980206">
              <w:rPr>
                <w:rStyle w:val="normaltextrun"/>
                <w:rFonts w:asciiTheme="minorHAnsi" w:eastAsiaTheme="majorEastAsia" w:hAnsiTheme="minorHAnsi" w:cstheme="minorHAnsi"/>
                <w:color w:val="FFFFFF" w:themeColor="background1"/>
              </w:rPr>
              <w:t>de los cambios</w:t>
            </w:r>
          </w:p>
        </w:tc>
      </w:tr>
      <w:tr w:rsidR="00980206" w:rsidRPr="00814C50" w14:paraId="7C760EAE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3DF6CF94" w14:textId="095CC961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</w:rPr>
              <w:t>V1.0</w:t>
            </w:r>
          </w:p>
        </w:tc>
        <w:tc>
          <w:tcPr>
            <w:tcW w:w="1772" w:type="dxa"/>
            <w:vAlign w:val="center"/>
          </w:tcPr>
          <w:p w14:paraId="40863F53" w14:textId="71183899" w:rsidR="00980206" w:rsidRPr="00980206" w:rsidRDefault="00FC39BF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2</w:t>
            </w:r>
            <w:r w:rsidR="00832BEE">
              <w:rPr>
                <w:rStyle w:val="eop"/>
                <w:rFonts w:asciiTheme="minorHAnsi" w:hAnsiTheme="minorHAnsi" w:cstheme="minorHAnsi"/>
              </w:rPr>
              <w:t>8</w:t>
            </w:r>
            <w:r w:rsidR="00980206" w:rsidRPr="00980206">
              <w:rPr>
                <w:rStyle w:val="eop"/>
                <w:rFonts w:asciiTheme="minorHAnsi" w:hAnsiTheme="minorHAnsi" w:cstheme="minorHAnsi"/>
              </w:rPr>
              <w:t>/02/202</w:t>
            </w:r>
            <w:r w:rsidR="004E3484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793835D4" w14:textId="7CB1B018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0206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980206" w:rsidRPr="00814C50" w14:paraId="0E262FE2" w14:textId="77777777" w:rsidTr="00370A5C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7F27EB1D" w14:textId="07E19A30" w:rsidR="00980206" w:rsidRPr="00980206" w:rsidRDefault="00980206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980206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1F5E0E">
              <w:rPr>
                <w:rStyle w:val="normaltextrun"/>
                <w:rFonts w:asciiTheme="minorHAnsi" w:eastAsiaTheme="majorEastAsia" w:hAnsiTheme="minorHAnsi" w:cstheme="minorHAnsi"/>
              </w:rPr>
              <w:t>1.1</w:t>
            </w:r>
          </w:p>
        </w:tc>
        <w:tc>
          <w:tcPr>
            <w:tcW w:w="1772" w:type="dxa"/>
            <w:vAlign w:val="center"/>
          </w:tcPr>
          <w:p w14:paraId="3973A827" w14:textId="54043AAC" w:rsidR="00980206" w:rsidRPr="00980206" w:rsidRDefault="00FC39BF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08</w:t>
            </w:r>
            <w:r w:rsidR="00980206" w:rsidRPr="00980206">
              <w:rPr>
                <w:rStyle w:val="eop"/>
                <w:rFonts w:asciiTheme="minorHAnsi" w:hAnsiTheme="minorHAnsi" w:cstheme="minorHAnsi"/>
              </w:rPr>
              <w:t>/0</w:t>
            </w:r>
            <w:r>
              <w:rPr>
                <w:rStyle w:val="eop"/>
                <w:rFonts w:asciiTheme="minorHAnsi" w:hAnsiTheme="minorHAnsi" w:cstheme="minorHAnsi"/>
              </w:rPr>
              <w:t>3</w:t>
            </w:r>
            <w:r w:rsidR="00980206" w:rsidRPr="00980206">
              <w:rPr>
                <w:rStyle w:val="eop"/>
                <w:rFonts w:asciiTheme="minorHAnsi" w:hAnsiTheme="minorHAnsi" w:cstheme="minorHAnsi"/>
              </w:rPr>
              <w:t>/202</w:t>
            </w:r>
            <w:r w:rsidR="004E3484">
              <w:rPr>
                <w:rStyle w:val="eop"/>
                <w:rFonts w:asciiTheme="minorHAnsi" w:hAnsiTheme="minorHAnsi" w:cstheme="minorHAnsi"/>
              </w:rPr>
              <w:t>4</w:t>
            </w:r>
          </w:p>
        </w:tc>
        <w:tc>
          <w:tcPr>
            <w:tcW w:w="6487" w:type="dxa"/>
            <w:vAlign w:val="center"/>
          </w:tcPr>
          <w:p w14:paraId="2506BA4F" w14:textId="11E2165C" w:rsidR="00980206" w:rsidRPr="00980206" w:rsidRDefault="004E3484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Revisión e</w:t>
            </w:r>
            <w:r w:rsidR="00980206" w:rsidRPr="00980206">
              <w:rPr>
                <w:rFonts w:asciiTheme="minorHAnsi" w:hAnsiTheme="minorHAnsi" w:cstheme="minorHAnsi"/>
              </w:rPr>
              <w:t>ntregable D0</w:t>
            </w:r>
            <w:r w:rsidR="00FC39BF">
              <w:rPr>
                <w:rFonts w:asciiTheme="minorHAnsi" w:hAnsiTheme="minorHAnsi" w:cstheme="minorHAnsi"/>
              </w:rPr>
              <w:t>2</w:t>
            </w:r>
          </w:p>
        </w:tc>
      </w:tr>
    </w:tbl>
    <w:p w14:paraId="4C4B6909" w14:textId="059C1054" w:rsidR="006B0F82" w:rsidRPr="00814C50" w:rsidRDefault="00370A5C" w:rsidP="00370A5C">
      <w:pPr>
        <w:pStyle w:val="Contenido"/>
        <w:rPr>
          <w:noProof/>
        </w:rPr>
      </w:pPr>
      <w:r w:rsidRPr="00814C50">
        <w:rPr>
          <w:noProof/>
        </w:rPr>
        <w:t xml:space="preserve"> </w:t>
      </w:r>
      <w:r w:rsidR="006B0F82" w:rsidRPr="00814C50">
        <w:rPr>
          <w:noProof/>
        </w:rPr>
        <w:br w:type="page"/>
      </w:r>
    </w:p>
    <w:p w14:paraId="1F983712" w14:textId="01926B43" w:rsidR="00E01581" w:rsidRPr="00814C50" w:rsidRDefault="006B0F82" w:rsidP="00653004">
      <w:pPr>
        <w:pStyle w:val="Ttulo1"/>
        <w:rPr>
          <w:noProof/>
        </w:rPr>
      </w:pPr>
      <w:bookmarkStart w:id="2" w:name="_Toc160050565"/>
      <w:r w:rsidRPr="00814C50">
        <w:rPr>
          <w:noProof/>
        </w:rPr>
        <w:lastRenderedPageBreak/>
        <w:t>Introduc</w:t>
      </w:r>
      <w:r w:rsidR="00814C50" w:rsidRPr="00814C50">
        <w:rPr>
          <w:noProof/>
        </w:rPr>
        <w:t>ción</w:t>
      </w:r>
      <w:bookmarkEnd w:id="2"/>
    </w:p>
    <w:p w14:paraId="65C9A43B" w14:textId="1DE81D79" w:rsidR="00980206" w:rsidRDefault="00A56E54" w:rsidP="00A56E54">
      <w:pPr>
        <w:spacing w:after="200"/>
        <w:rPr>
          <w:b w:val="0"/>
          <w:color w:val="auto"/>
        </w:rPr>
      </w:pPr>
      <w:r w:rsidRPr="00A56E54">
        <w:rPr>
          <w:b w:val="0"/>
          <w:color w:val="auto"/>
        </w:rPr>
        <w:t>A continuación, se expondrá la lista de requisitos realizados junto a las distintas</w:t>
      </w:r>
      <w:r>
        <w:rPr>
          <w:b w:val="0"/>
          <w:color w:val="auto"/>
        </w:rPr>
        <w:t xml:space="preserve"> </w:t>
      </w:r>
      <w:r w:rsidRPr="00A56E54">
        <w:rPr>
          <w:b w:val="0"/>
          <w:color w:val="auto"/>
        </w:rPr>
        <w:t xml:space="preserve">alternativas planteadas y la solución elegida. Además, </w:t>
      </w:r>
      <w:r>
        <w:rPr>
          <w:b w:val="0"/>
          <w:color w:val="auto"/>
        </w:rPr>
        <w:t xml:space="preserve">en algunos casos </w:t>
      </w:r>
      <w:r w:rsidRPr="00A56E54">
        <w:rPr>
          <w:b w:val="0"/>
          <w:color w:val="auto"/>
        </w:rPr>
        <w:t>se proporcionará un enlace a la</w:t>
      </w:r>
      <w:r>
        <w:rPr>
          <w:b w:val="0"/>
          <w:color w:val="auto"/>
        </w:rPr>
        <w:t xml:space="preserve"> entrada</w:t>
      </w:r>
      <w:r w:rsidRPr="00A56E54">
        <w:rPr>
          <w:b w:val="0"/>
          <w:color w:val="auto"/>
        </w:rPr>
        <w:t xml:space="preserve"> del foro que expone la conclusión tomada.</w:t>
      </w:r>
      <w:r w:rsidR="00980206">
        <w:rPr>
          <w:color w:val="auto"/>
        </w:rPr>
        <w:br w:type="page"/>
      </w:r>
    </w:p>
    <w:p w14:paraId="36EB2EAB" w14:textId="775A7516" w:rsidR="00E01581" w:rsidRDefault="00814C50" w:rsidP="00653004">
      <w:pPr>
        <w:pStyle w:val="Ttulo1"/>
        <w:rPr>
          <w:noProof/>
        </w:rPr>
      </w:pPr>
      <w:bookmarkStart w:id="3" w:name="_Toc160050566"/>
      <w:r w:rsidRPr="00814C50">
        <w:rPr>
          <w:noProof/>
        </w:rPr>
        <w:lastRenderedPageBreak/>
        <w:t>Contenidos</w:t>
      </w:r>
      <w:bookmarkEnd w:id="3"/>
    </w:p>
    <w:p w14:paraId="0DD057B4" w14:textId="5B81B57E" w:rsidR="00A56E54" w:rsidRPr="00084463" w:rsidRDefault="00A56E54" w:rsidP="00DF1B59">
      <w:pPr>
        <w:pStyle w:val="Ttulo2"/>
        <w:spacing w:line="276" w:lineRule="auto"/>
        <w:rPr>
          <w:b/>
          <w:bCs/>
          <w:noProof/>
          <w:u w:val="single"/>
        </w:rPr>
      </w:pPr>
      <w:bookmarkStart w:id="4" w:name="_Toc160050567"/>
      <w:r w:rsidRPr="00084463">
        <w:rPr>
          <w:b/>
          <w:bCs/>
          <w:noProof/>
          <w:u w:val="single"/>
        </w:rPr>
        <w:t>D0</w:t>
      </w:r>
      <w:r w:rsidR="00385BE2">
        <w:rPr>
          <w:b/>
          <w:bCs/>
          <w:noProof/>
          <w:u w:val="single"/>
        </w:rPr>
        <w:t>2</w:t>
      </w:r>
      <w:r w:rsidRPr="00084463">
        <w:rPr>
          <w:b/>
          <w:bCs/>
          <w:noProof/>
          <w:u w:val="single"/>
        </w:rPr>
        <w:t>-</w:t>
      </w:r>
      <w:bookmarkEnd w:id="4"/>
      <w:r w:rsidRPr="00084463">
        <w:rPr>
          <w:b/>
          <w:bCs/>
          <w:noProof/>
          <w:u w:val="single"/>
        </w:rPr>
        <w:t xml:space="preserve"> </w:t>
      </w:r>
    </w:p>
    <w:p w14:paraId="033AA404" w14:textId="42F0D217" w:rsidR="00A56E54" w:rsidRPr="00084463" w:rsidRDefault="00385BE2" w:rsidP="00DF1B59">
      <w:pPr>
        <w:pStyle w:val="Prrafodelista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Task </w:t>
      </w:r>
      <w:r w:rsidR="00832BEE">
        <w:rPr>
          <w:color w:val="auto"/>
        </w:rPr>
        <w:t>I4</w:t>
      </w:r>
      <w:r>
        <w:rPr>
          <w:color w:val="auto"/>
        </w:rPr>
        <w:t>-02</w:t>
      </w:r>
      <w:r w:rsidR="00084463" w:rsidRPr="00084463">
        <w:rPr>
          <w:color w:val="auto"/>
        </w:rPr>
        <w:t xml:space="preserve">: </w:t>
      </w:r>
    </w:p>
    <w:p w14:paraId="395CD347" w14:textId="6D95AA86" w:rsidR="00084463" w:rsidRPr="00832BEE" w:rsidRDefault="00084463" w:rsidP="00DF1B59">
      <w:pPr>
        <w:spacing w:after="200"/>
        <w:rPr>
          <w:b w:val="0"/>
          <w:bCs/>
          <w:noProof/>
          <w:color w:val="auto"/>
          <w:lang w:val="en-US"/>
        </w:rPr>
      </w:pPr>
      <w:r w:rsidRPr="00832BEE">
        <w:rPr>
          <w:b w:val="0"/>
          <w:bCs/>
          <w:noProof/>
          <w:color w:val="auto"/>
          <w:lang w:val="en-US"/>
        </w:rPr>
        <w:t>“</w:t>
      </w:r>
      <w:r w:rsidR="00832BEE" w:rsidRPr="00832BEE">
        <w:rPr>
          <w:b w:val="0"/>
          <w:bCs/>
          <w:noProof/>
          <w:color w:val="auto"/>
          <w:lang w:val="en-US"/>
        </w:rPr>
        <w:t>The sponsorships are related to a project with the aim of achieving greater visibility in the market. The system must store the following data about them: a code (pattern “[A-Z]{1,3}-[0-9]{3}”, not blank, unique), a moment (in the past), a duration (after the moment, at least one month long), an amount (positive), a type of sponsorship (“Financial”, “In kind”), an optional contact email, and an optional link with further information.</w:t>
      </w:r>
      <w:r w:rsidRPr="00832BEE">
        <w:rPr>
          <w:b w:val="0"/>
          <w:bCs/>
          <w:noProof/>
          <w:color w:val="auto"/>
          <w:lang w:val="en-US"/>
        </w:rPr>
        <w:t>”</w:t>
      </w:r>
    </w:p>
    <w:p w14:paraId="6BC5AA13" w14:textId="00DE88B8" w:rsidR="00A864F6" w:rsidRDefault="00A864F6" w:rsidP="00DF1B59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 xml:space="preserve">Se pide </w:t>
      </w:r>
      <w:r w:rsidR="00385BE2">
        <w:rPr>
          <w:b w:val="0"/>
          <w:bCs/>
          <w:noProof/>
          <w:color w:val="auto"/>
        </w:rPr>
        <w:t xml:space="preserve">crear la entidad </w:t>
      </w:r>
      <w:r w:rsidR="00832BEE">
        <w:rPr>
          <w:b w:val="0"/>
          <w:bCs/>
          <w:noProof/>
          <w:color w:val="auto"/>
        </w:rPr>
        <w:t>“sponsorship”</w:t>
      </w:r>
      <w:r w:rsidR="00385BE2">
        <w:rPr>
          <w:b w:val="0"/>
          <w:bCs/>
          <w:noProof/>
          <w:color w:val="auto"/>
        </w:rPr>
        <w:t xml:space="preserve"> siguiendo las restricciones dadas.</w:t>
      </w:r>
    </w:p>
    <w:p w14:paraId="62275FA5" w14:textId="73C84659" w:rsidR="00553EBB" w:rsidRDefault="00553EBB" w:rsidP="00DF1B59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Este requisito indica que son necesarios dos atributos temporales, uno llamado momento y otro llamado duración, tras leer esta cadena:</w:t>
      </w:r>
      <w:r>
        <w:rPr>
          <w:b w:val="0"/>
          <w:bCs/>
          <w:noProof/>
          <w:color w:val="auto"/>
        </w:rPr>
        <w:br/>
        <w:t xml:space="preserve">[1] </w:t>
      </w:r>
      <w:hyperlink r:id="rId10" w:history="1">
        <w:r w:rsidRPr="00A4051B">
          <w:rPr>
            <w:rStyle w:val="Hipervnculo"/>
            <w:b w:val="0"/>
            <w:bCs/>
            <w:noProof/>
          </w:rPr>
          <w:t>https://ev.us.es/webapps/discussionboard/do/message?action=list_messages&amp;course_id=_85092_1&amp;nav=discussion_board&amp;conf_id=_405265_1&amp;forum_id=_234042_1&amp;message_id=_405793_1</w:t>
        </w:r>
      </w:hyperlink>
      <w:r>
        <w:rPr>
          <w:b w:val="0"/>
          <w:bCs/>
          <w:noProof/>
          <w:color w:val="auto"/>
        </w:rPr>
        <w:t xml:space="preserve"> </w:t>
      </w:r>
      <w:r>
        <w:rPr>
          <w:b w:val="0"/>
          <w:bCs/>
          <w:noProof/>
          <w:color w:val="auto"/>
        </w:rPr>
        <w:br/>
        <w:t>Se ha estimado oportuno que moment sea de tipo “Date” con la anotación “</w:t>
      </w:r>
      <w:r w:rsidRPr="00553EBB">
        <w:rPr>
          <w:b w:val="0"/>
          <w:bCs/>
          <w:noProof/>
          <w:color w:val="auto"/>
        </w:rPr>
        <w:t>@Temporal(TemporalType.TIMESTAMP)</w:t>
      </w:r>
      <w:r>
        <w:rPr>
          <w:b w:val="0"/>
          <w:bCs/>
          <w:noProof/>
          <w:color w:val="auto"/>
        </w:rPr>
        <w:t xml:space="preserve">” y la duración se </w:t>
      </w:r>
      <w:r w:rsidR="00F815B9">
        <w:rPr>
          <w:b w:val="0"/>
          <w:bCs/>
          <w:noProof/>
          <w:color w:val="auto"/>
        </w:rPr>
        <w:t>calculará con dos atributos llamados “</w:t>
      </w:r>
      <w:r w:rsidR="00F815B9" w:rsidRPr="00F815B9">
        <w:rPr>
          <w:b w:val="0"/>
          <w:bCs/>
          <w:noProof/>
          <w:color w:val="auto"/>
        </w:rPr>
        <w:t>startPeriod</w:t>
      </w:r>
      <w:r w:rsidR="00F815B9">
        <w:rPr>
          <w:b w:val="0"/>
          <w:bCs/>
          <w:noProof/>
          <w:color w:val="auto"/>
        </w:rPr>
        <w:t>” y “</w:t>
      </w:r>
      <w:r w:rsidR="00F815B9" w:rsidRPr="00F815B9">
        <w:rPr>
          <w:b w:val="0"/>
          <w:bCs/>
          <w:noProof/>
          <w:color w:val="auto"/>
        </w:rPr>
        <w:t>endPeriod</w:t>
      </w:r>
      <w:r w:rsidR="00F815B9">
        <w:rPr>
          <w:b w:val="0"/>
          <w:bCs/>
          <w:noProof/>
          <w:color w:val="auto"/>
        </w:rPr>
        <w:t xml:space="preserve">” </w:t>
      </w:r>
      <w:r w:rsidR="00E35EEB">
        <w:rPr>
          <w:b w:val="0"/>
          <w:bCs/>
          <w:noProof/>
          <w:color w:val="auto"/>
        </w:rPr>
        <w:t>idénticos en tipo a momento</w:t>
      </w:r>
      <w:r w:rsidR="00F815B9">
        <w:rPr>
          <w:b w:val="0"/>
          <w:bCs/>
          <w:noProof/>
          <w:color w:val="auto"/>
        </w:rPr>
        <w:t>, la duración se calculará con la diferencia temporal de estos dos atributos.</w:t>
      </w:r>
    </w:p>
    <w:p w14:paraId="031290E8" w14:textId="01CC4079" w:rsidR="00F815B9" w:rsidRDefault="00F815B9" w:rsidP="00DF1B59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El requisito también indica el atributo cantidad, este tras leer esta cadena:</w:t>
      </w:r>
      <w:r>
        <w:rPr>
          <w:b w:val="0"/>
          <w:bCs/>
          <w:noProof/>
          <w:color w:val="auto"/>
        </w:rPr>
        <w:br/>
        <w:t xml:space="preserve">[2] </w:t>
      </w:r>
      <w:hyperlink r:id="rId11" w:history="1">
        <w:r w:rsidRPr="00A4051B">
          <w:rPr>
            <w:rStyle w:val="Hipervnculo"/>
            <w:b w:val="0"/>
            <w:bCs/>
            <w:noProof/>
          </w:rPr>
          <w:t>https://ev.us.es/webapps/discussionboard/do/message?action=list_messages&amp;course_id=_85092_1&amp;nav=discussion_board&amp;conf_id=_405265_1&amp;forum_id=_234042_1&amp;message_id=_403843_1</w:t>
        </w:r>
      </w:hyperlink>
      <w:r>
        <w:rPr>
          <w:b w:val="0"/>
          <w:bCs/>
          <w:noProof/>
          <w:color w:val="auto"/>
        </w:rPr>
        <w:t xml:space="preserve"> </w:t>
      </w:r>
      <w:r>
        <w:rPr>
          <w:b w:val="0"/>
          <w:bCs/>
          <w:noProof/>
          <w:color w:val="auto"/>
        </w:rPr>
        <w:br/>
        <w:t>Se ha estimado oportuno usar el tipo “Money”</w:t>
      </w:r>
    </w:p>
    <w:p w14:paraId="4BAFD72C" w14:textId="6601AFD5" w:rsidR="00385BE2" w:rsidRPr="00084463" w:rsidRDefault="00385BE2" w:rsidP="00385BE2">
      <w:pPr>
        <w:pStyle w:val="Prrafodelista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Task </w:t>
      </w:r>
      <w:r w:rsidR="00832BEE">
        <w:rPr>
          <w:color w:val="auto"/>
        </w:rPr>
        <w:t>I4</w:t>
      </w:r>
      <w:r>
        <w:rPr>
          <w:color w:val="auto"/>
        </w:rPr>
        <w:t>-03</w:t>
      </w:r>
      <w:r w:rsidRPr="00084463">
        <w:rPr>
          <w:color w:val="auto"/>
        </w:rPr>
        <w:t xml:space="preserve">: </w:t>
      </w:r>
    </w:p>
    <w:p w14:paraId="445D86AA" w14:textId="14E57792" w:rsidR="00832BEE" w:rsidRDefault="00385BE2" w:rsidP="00385BE2">
      <w:pPr>
        <w:spacing w:after="200"/>
        <w:rPr>
          <w:b w:val="0"/>
          <w:bCs/>
          <w:noProof/>
          <w:color w:val="auto"/>
          <w:lang w:val="en-US"/>
        </w:rPr>
      </w:pPr>
      <w:r w:rsidRPr="00832BEE">
        <w:rPr>
          <w:b w:val="0"/>
          <w:bCs/>
          <w:noProof/>
          <w:color w:val="auto"/>
          <w:lang w:val="en-US"/>
        </w:rPr>
        <w:t>“</w:t>
      </w:r>
      <w:r w:rsidR="00832BEE" w:rsidRPr="00832BEE">
        <w:rPr>
          <w:b w:val="0"/>
          <w:bCs/>
          <w:noProof/>
          <w:color w:val="auto"/>
          <w:lang w:val="en-US"/>
        </w:rPr>
        <w:t xml:space="preserve">Each sponsorship is billed through the use of invoices. The system must store the following data about them: a code (pattern “IN-[0-9]{4}-[0-9]{4}”, not blank, unique), a registration time (in the past), a due date (at least one month ahead the registration time), a quantity (positive not nought), the tax that it is applied (positive or nought), the </w:t>
      </w:r>
      <w:r w:rsidR="00832BEE" w:rsidRPr="00832BEE">
        <w:rPr>
          <w:b w:val="0"/>
          <w:bCs/>
          <w:noProof/>
          <w:color w:val="auto"/>
          <w:lang w:val="en-US"/>
        </w:rPr>
        <w:lastRenderedPageBreak/>
        <w:t>total amount (calculated by adding together the quantity and the tax applied), and an optional link with further information</w:t>
      </w:r>
      <w:r w:rsidR="00832BEE">
        <w:rPr>
          <w:b w:val="0"/>
          <w:bCs/>
          <w:noProof/>
          <w:color w:val="auto"/>
          <w:lang w:val="en-US"/>
        </w:rPr>
        <w:t>”</w:t>
      </w:r>
    </w:p>
    <w:p w14:paraId="7CC1A154" w14:textId="1D30986D" w:rsidR="00385BE2" w:rsidRPr="00832BEE" w:rsidRDefault="00385BE2" w:rsidP="00385BE2">
      <w:pPr>
        <w:spacing w:after="200"/>
        <w:rPr>
          <w:b w:val="0"/>
          <w:bCs/>
          <w:noProof/>
          <w:color w:val="auto"/>
        </w:rPr>
      </w:pPr>
      <w:r w:rsidRPr="00832BEE">
        <w:rPr>
          <w:b w:val="0"/>
          <w:bCs/>
          <w:noProof/>
          <w:color w:val="auto"/>
        </w:rPr>
        <w:t xml:space="preserve">Se pide crear la entidad </w:t>
      </w:r>
      <w:r w:rsidR="00832BEE">
        <w:rPr>
          <w:b w:val="0"/>
          <w:bCs/>
          <w:noProof/>
          <w:color w:val="auto"/>
        </w:rPr>
        <w:t>“invoice”</w:t>
      </w:r>
      <w:r w:rsidRPr="00832BEE">
        <w:rPr>
          <w:b w:val="0"/>
          <w:bCs/>
          <w:noProof/>
          <w:color w:val="auto"/>
        </w:rPr>
        <w:t>siguiendo las restricciones dadas.</w:t>
      </w:r>
    </w:p>
    <w:p w14:paraId="1D2C6873" w14:textId="29DED131" w:rsidR="00385BE2" w:rsidRDefault="00385BE2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64EA4EF8" w14:textId="067DE99F" w:rsidR="00385BE2" w:rsidRPr="00084463" w:rsidRDefault="00385BE2" w:rsidP="00385BE2">
      <w:pPr>
        <w:pStyle w:val="Prrafodelista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Task </w:t>
      </w:r>
      <w:r w:rsidR="00832BEE">
        <w:rPr>
          <w:color w:val="auto"/>
        </w:rPr>
        <w:t>I4</w:t>
      </w:r>
      <w:r>
        <w:rPr>
          <w:color w:val="auto"/>
        </w:rPr>
        <w:t>-04</w:t>
      </w:r>
      <w:r w:rsidRPr="00084463">
        <w:rPr>
          <w:color w:val="auto"/>
        </w:rPr>
        <w:t xml:space="preserve">: </w:t>
      </w:r>
    </w:p>
    <w:p w14:paraId="0BE47822" w14:textId="3A405AFB" w:rsidR="00385BE2" w:rsidRPr="00832BEE" w:rsidRDefault="00385BE2" w:rsidP="00385BE2">
      <w:pPr>
        <w:spacing w:after="200"/>
        <w:rPr>
          <w:b w:val="0"/>
          <w:bCs/>
          <w:noProof/>
          <w:color w:val="auto"/>
          <w:lang w:val="en-US"/>
        </w:rPr>
      </w:pPr>
      <w:r w:rsidRPr="00832BEE">
        <w:rPr>
          <w:b w:val="0"/>
          <w:bCs/>
          <w:noProof/>
          <w:color w:val="auto"/>
          <w:lang w:val="en-US"/>
        </w:rPr>
        <w:t>“</w:t>
      </w:r>
      <w:r w:rsidR="00832BEE" w:rsidRPr="00832BEE">
        <w:rPr>
          <w:b w:val="0"/>
          <w:bCs/>
          <w:noProof/>
          <w:color w:val="auto"/>
          <w:lang w:val="en-US"/>
        </w:rPr>
        <w:t>The system must handle sponsor dashboards with the following data: total number of invoices with a tax less than or equal to 21.00%; total number of sponsorships with a link; average, deviation, minimum, and maximum amount of the sponsorships; average, deviation, minimum, and maximum quantity of the invoices.</w:t>
      </w:r>
      <w:r w:rsidR="00832BEE">
        <w:rPr>
          <w:b w:val="0"/>
          <w:bCs/>
          <w:noProof/>
          <w:color w:val="auto"/>
          <w:lang w:val="en-US"/>
        </w:rPr>
        <w:t>”</w:t>
      </w:r>
    </w:p>
    <w:p w14:paraId="56E16360" w14:textId="4F88DCB1" w:rsidR="00385BE2" w:rsidRPr="00084463" w:rsidRDefault="00385BE2" w:rsidP="00385BE2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 xml:space="preserve">Se pide crear el formulario </w:t>
      </w:r>
      <w:r w:rsidR="00832BEE">
        <w:rPr>
          <w:b w:val="0"/>
          <w:bCs/>
          <w:noProof/>
          <w:color w:val="auto"/>
        </w:rPr>
        <w:t>“</w:t>
      </w:r>
      <w:r>
        <w:rPr>
          <w:b w:val="0"/>
          <w:bCs/>
          <w:noProof/>
          <w:color w:val="auto"/>
        </w:rPr>
        <w:t>dashboard</w:t>
      </w:r>
      <w:r w:rsidR="00832BEE">
        <w:rPr>
          <w:b w:val="0"/>
          <w:bCs/>
          <w:noProof/>
          <w:color w:val="auto"/>
        </w:rPr>
        <w:t>”</w:t>
      </w:r>
      <w:r>
        <w:rPr>
          <w:b w:val="0"/>
          <w:bCs/>
          <w:noProof/>
          <w:color w:val="auto"/>
        </w:rPr>
        <w:t xml:space="preserve"> de </w:t>
      </w:r>
      <w:r w:rsidR="00832BEE">
        <w:rPr>
          <w:b w:val="0"/>
          <w:bCs/>
          <w:noProof/>
          <w:color w:val="auto"/>
        </w:rPr>
        <w:t>sponsor</w:t>
      </w:r>
      <w:r>
        <w:rPr>
          <w:b w:val="0"/>
          <w:bCs/>
          <w:noProof/>
          <w:color w:val="auto"/>
        </w:rPr>
        <w:t xml:space="preserve"> siguiendo las pautas dadas.</w:t>
      </w:r>
    </w:p>
    <w:p w14:paraId="1FAE4E77" w14:textId="77777777" w:rsidR="00385BE2" w:rsidRDefault="00385BE2" w:rsidP="00385BE2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4F57EE28" w14:textId="77777777" w:rsidR="00385BE2" w:rsidRDefault="00385BE2">
      <w:pPr>
        <w:spacing w:after="200"/>
        <w:rPr>
          <w:color w:val="auto"/>
        </w:rPr>
      </w:pPr>
      <w:r>
        <w:rPr>
          <w:color w:val="auto"/>
        </w:rPr>
        <w:br w:type="page"/>
      </w:r>
    </w:p>
    <w:p w14:paraId="437090BE" w14:textId="4A345B96" w:rsidR="00385BE2" w:rsidRPr="00084463" w:rsidRDefault="00385BE2" w:rsidP="00385BE2">
      <w:pPr>
        <w:pStyle w:val="Prrafodelista"/>
        <w:numPr>
          <w:ilvl w:val="0"/>
          <w:numId w:val="11"/>
        </w:numPr>
        <w:rPr>
          <w:color w:val="auto"/>
        </w:rPr>
      </w:pPr>
      <w:r>
        <w:rPr>
          <w:color w:val="auto"/>
        </w:rPr>
        <w:lastRenderedPageBreak/>
        <w:t xml:space="preserve">Task </w:t>
      </w:r>
      <w:r w:rsidR="00832BEE">
        <w:rPr>
          <w:color w:val="auto"/>
        </w:rPr>
        <w:t>I4</w:t>
      </w:r>
      <w:r>
        <w:rPr>
          <w:color w:val="auto"/>
        </w:rPr>
        <w:t>-05</w:t>
      </w:r>
      <w:r w:rsidRPr="00084463">
        <w:rPr>
          <w:color w:val="auto"/>
        </w:rPr>
        <w:t xml:space="preserve">: </w:t>
      </w:r>
    </w:p>
    <w:p w14:paraId="506DA75C" w14:textId="287862FB" w:rsidR="00385BE2" w:rsidRPr="00832BEE" w:rsidRDefault="00385BE2" w:rsidP="00385BE2">
      <w:pPr>
        <w:spacing w:after="200"/>
        <w:rPr>
          <w:b w:val="0"/>
          <w:bCs/>
          <w:noProof/>
          <w:color w:val="auto"/>
          <w:lang w:val="en-US"/>
        </w:rPr>
      </w:pPr>
      <w:r w:rsidRPr="00832BEE">
        <w:rPr>
          <w:b w:val="0"/>
          <w:bCs/>
          <w:noProof/>
          <w:color w:val="auto"/>
          <w:lang w:val="en-US"/>
        </w:rPr>
        <w:t>“</w:t>
      </w:r>
      <w:r w:rsidR="00832BEE" w:rsidRPr="00832BEE">
        <w:rPr>
          <w:b w:val="0"/>
          <w:bCs/>
          <w:noProof/>
          <w:color w:val="auto"/>
          <w:lang w:val="en-US"/>
        </w:rPr>
        <w:t>Produce assorted sample data to test your application informally. The data must include two sponsor accounts with credentials “sponsor1/ sponsor1” and “sponsor2/ sponsor2”.</w:t>
      </w:r>
      <w:r w:rsidR="00832BEE">
        <w:rPr>
          <w:b w:val="0"/>
          <w:bCs/>
          <w:noProof/>
          <w:color w:val="auto"/>
          <w:lang w:val="en-US"/>
        </w:rPr>
        <w:t>”</w:t>
      </w:r>
    </w:p>
    <w:p w14:paraId="19BA4233" w14:textId="09F4D523" w:rsidR="00385BE2" w:rsidRPr="00084463" w:rsidRDefault="00385BE2" w:rsidP="00385BE2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Se pide producir datos de ejemplo para probar la aplicación de manera informal.</w:t>
      </w:r>
    </w:p>
    <w:p w14:paraId="198A66D6" w14:textId="77777777" w:rsidR="00385BE2" w:rsidRDefault="00385BE2" w:rsidP="00385BE2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443DCE39" w14:textId="07A2A3AC" w:rsidR="00385BE2" w:rsidRPr="00084463" w:rsidRDefault="00385BE2" w:rsidP="00385BE2">
      <w:pPr>
        <w:pStyle w:val="Prrafodelista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Task </w:t>
      </w:r>
      <w:r w:rsidR="00832BEE">
        <w:rPr>
          <w:color w:val="auto"/>
        </w:rPr>
        <w:t>I4</w:t>
      </w:r>
      <w:r>
        <w:rPr>
          <w:color w:val="auto"/>
        </w:rPr>
        <w:t>-13</w:t>
      </w:r>
      <w:r w:rsidRPr="00084463">
        <w:rPr>
          <w:color w:val="auto"/>
        </w:rPr>
        <w:t xml:space="preserve">: </w:t>
      </w:r>
    </w:p>
    <w:p w14:paraId="121D4530" w14:textId="7190EB21" w:rsidR="00385BE2" w:rsidRPr="00832BEE" w:rsidRDefault="00385BE2" w:rsidP="00385BE2">
      <w:pPr>
        <w:spacing w:after="200"/>
        <w:rPr>
          <w:b w:val="0"/>
          <w:bCs/>
          <w:noProof/>
          <w:color w:val="auto"/>
          <w:lang w:val="en-US"/>
        </w:rPr>
      </w:pPr>
      <w:r w:rsidRPr="00832BEE">
        <w:rPr>
          <w:b w:val="0"/>
          <w:bCs/>
          <w:noProof/>
          <w:color w:val="auto"/>
          <w:lang w:val="en-US"/>
        </w:rPr>
        <w:t>“</w:t>
      </w:r>
      <w:r w:rsidR="00832BEE" w:rsidRPr="00832BEE">
        <w:rPr>
          <w:b w:val="0"/>
          <w:bCs/>
          <w:noProof/>
          <w:color w:val="auto"/>
          <w:lang w:val="en-US"/>
        </w:rPr>
        <w:t>13)</w:t>
      </w:r>
      <w:r w:rsidR="00832BEE" w:rsidRPr="00832BEE">
        <w:rPr>
          <w:b w:val="0"/>
          <w:bCs/>
          <w:noProof/>
          <w:color w:val="auto"/>
          <w:lang w:val="en-US"/>
        </w:rPr>
        <w:tab/>
        <w:t>There is a new project-specific role called sponsor, which has the following profile data: name (not blank, shorter than 76 characters), a list of expected benefits (not blank, shorter than 101 characters), an optional web page with further information, and an optional email contact.</w:t>
      </w:r>
      <w:r w:rsidR="00832BEE">
        <w:rPr>
          <w:b w:val="0"/>
          <w:bCs/>
          <w:noProof/>
          <w:color w:val="auto"/>
          <w:lang w:val="en-US"/>
        </w:rPr>
        <w:t>”</w:t>
      </w:r>
    </w:p>
    <w:p w14:paraId="07F40C2C" w14:textId="2FD29257" w:rsidR="00385BE2" w:rsidRDefault="00385BE2" w:rsidP="00385BE2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 xml:space="preserve">Se pide </w:t>
      </w:r>
      <w:r w:rsidR="00D02C5C">
        <w:rPr>
          <w:b w:val="0"/>
          <w:bCs/>
          <w:noProof/>
          <w:color w:val="auto"/>
        </w:rPr>
        <w:t xml:space="preserve">crear el rol </w:t>
      </w:r>
      <w:r w:rsidR="00832BEE">
        <w:rPr>
          <w:b w:val="0"/>
          <w:bCs/>
          <w:noProof/>
          <w:color w:val="auto"/>
        </w:rPr>
        <w:t>sponsor</w:t>
      </w:r>
      <w:r w:rsidR="00D02C5C">
        <w:rPr>
          <w:b w:val="0"/>
          <w:bCs/>
          <w:noProof/>
          <w:color w:val="auto"/>
        </w:rPr>
        <w:t xml:space="preserve"> siguiendo las restricciones dadas.</w:t>
      </w:r>
    </w:p>
    <w:p w14:paraId="041B3F18" w14:textId="2F59B137" w:rsidR="00553EBB" w:rsidRPr="00084463" w:rsidRDefault="00553EBB" w:rsidP="00385BE2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>Este requisito indica que el rol sponsor debe tener una lista de beneficios al ver esto uno puede pensar en hacer una “List&lt;String&gt;” pero después de leer en el foro esta cadena:</w:t>
      </w:r>
      <w:r>
        <w:rPr>
          <w:b w:val="0"/>
          <w:bCs/>
          <w:noProof/>
          <w:color w:val="auto"/>
        </w:rPr>
        <w:br/>
        <w:t xml:space="preserve">[2] </w:t>
      </w:r>
      <w:hyperlink r:id="rId12" w:history="1">
        <w:r w:rsidRPr="00A4051B">
          <w:rPr>
            <w:rStyle w:val="Hipervnculo"/>
            <w:b w:val="0"/>
            <w:bCs/>
            <w:noProof/>
          </w:rPr>
          <w:t>https://ev.us.es/webapps/discussionboard/do/message?action=list_messages&amp;course_id=_85092_1&amp;nav=discussion_board&amp;conf_id=_405265_1&amp;forum_id=_234042_1&amp;message_id=_407304_1</w:t>
        </w:r>
      </w:hyperlink>
      <w:r>
        <w:rPr>
          <w:b w:val="0"/>
          <w:bCs/>
          <w:noProof/>
          <w:color w:val="auto"/>
        </w:rPr>
        <w:t xml:space="preserve"> </w:t>
      </w:r>
      <w:r>
        <w:rPr>
          <w:b w:val="0"/>
          <w:bCs/>
          <w:noProof/>
          <w:color w:val="auto"/>
        </w:rPr>
        <w:br/>
        <w:t>Se usará un atributo “String ” para esta lista de beneficios</w:t>
      </w:r>
    </w:p>
    <w:p w14:paraId="51EDB97A" w14:textId="5B44A962" w:rsidR="00385BE2" w:rsidRPr="00084463" w:rsidRDefault="00385BE2" w:rsidP="00385BE2">
      <w:pPr>
        <w:pStyle w:val="Prrafodelista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Task </w:t>
      </w:r>
      <w:r w:rsidR="00832BEE">
        <w:rPr>
          <w:color w:val="auto"/>
        </w:rPr>
        <w:t>I4</w:t>
      </w:r>
      <w:r>
        <w:rPr>
          <w:color w:val="auto"/>
        </w:rPr>
        <w:t>-14</w:t>
      </w:r>
      <w:r w:rsidRPr="00084463">
        <w:rPr>
          <w:color w:val="auto"/>
        </w:rPr>
        <w:t xml:space="preserve">: </w:t>
      </w:r>
    </w:p>
    <w:p w14:paraId="27F158E2" w14:textId="08D97EC1" w:rsidR="00385BE2" w:rsidRPr="00832BEE" w:rsidRDefault="00385BE2" w:rsidP="00385BE2">
      <w:pPr>
        <w:spacing w:after="200"/>
        <w:rPr>
          <w:b w:val="0"/>
          <w:bCs/>
          <w:noProof/>
          <w:color w:val="auto"/>
          <w:lang w:val="en-US"/>
        </w:rPr>
      </w:pPr>
      <w:r w:rsidRPr="00832BEE">
        <w:rPr>
          <w:b w:val="0"/>
          <w:bCs/>
          <w:noProof/>
          <w:color w:val="auto"/>
          <w:lang w:val="en-US"/>
        </w:rPr>
        <w:t>“</w:t>
      </w:r>
      <w:r w:rsidR="00D02C5C" w:rsidRPr="00832BEE">
        <w:rPr>
          <w:b w:val="0"/>
          <w:bCs/>
          <w:noProof/>
          <w:color w:val="auto"/>
          <w:lang w:val="en-US"/>
        </w:rPr>
        <w:t>Produce a UML domain model.</w:t>
      </w:r>
      <w:r w:rsidRPr="00832BEE">
        <w:rPr>
          <w:b w:val="0"/>
          <w:bCs/>
          <w:noProof/>
          <w:color w:val="auto"/>
          <w:lang w:val="en-US"/>
        </w:rPr>
        <w:t>”</w:t>
      </w:r>
    </w:p>
    <w:p w14:paraId="70EBAE97" w14:textId="2F79F305" w:rsidR="00385BE2" w:rsidRPr="00084463" w:rsidRDefault="00385BE2" w:rsidP="00385BE2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 xml:space="preserve">Se pide </w:t>
      </w:r>
      <w:r w:rsidR="00D02C5C">
        <w:rPr>
          <w:b w:val="0"/>
          <w:bCs/>
          <w:noProof/>
          <w:color w:val="auto"/>
        </w:rPr>
        <w:t>producir el modelo uml correspondiente a la parte individual.</w:t>
      </w:r>
    </w:p>
    <w:p w14:paraId="57F1738A" w14:textId="2DD215F4" w:rsidR="00385BE2" w:rsidRDefault="00385BE2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571DBCD2" w14:textId="7E7AD02E" w:rsidR="00084463" w:rsidRPr="00084463" w:rsidRDefault="00385BE2" w:rsidP="00DF1B59">
      <w:pPr>
        <w:pStyle w:val="Prrafodelista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Task </w:t>
      </w:r>
      <w:r w:rsidR="00832BEE">
        <w:rPr>
          <w:color w:val="auto"/>
        </w:rPr>
        <w:t>I4</w:t>
      </w:r>
      <w:r>
        <w:rPr>
          <w:color w:val="auto"/>
        </w:rPr>
        <w:t>-15</w:t>
      </w:r>
      <w:r w:rsidR="00084463" w:rsidRPr="00084463">
        <w:rPr>
          <w:color w:val="auto"/>
        </w:rPr>
        <w:t xml:space="preserve">: </w:t>
      </w:r>
    </w:p>
    <w:p w14:paraId="2AE1A3AD" w14:textId="0E3699DE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“Produce an analysis report.”</w:t>
      </w:r>
    </w:p>
    <w:p w14:paraId="152BC415" w14:textId="19A0786B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 xml:space="preserve">Se pide producir un informe de análisis siguiendo las pautas dadas en el documento </w:t>
      </w:r>
      <w:r w:rsidR="00832BEE">
        <w:rPr>
          <w:b w:val="0"/>
          <w:bCs/>
          <w:noProof/>
          <w:color w:val="auto"/>
        </w:rPr>
        <w:t>“</w:t>
      </w:r>
      <w:r w:rsidRPr="00A864F6">
        <w:rPr>
          <w:b w:val="0"/>
          <w:bCs/>
          <w:noProof/>
          <w:color w:val="auto"/>
        </w:rPr>
        <w:t>Annexes</w:t>
      </w:r>
      <w:r w:rsidR="00832BEE">
        <w:rPr>
          <w:b w:val="0"/>
          <w:bCs/>
          <w:noProof/>
          <w:color w:val="auto"/>
        </w:rPr>
        <w:t>”</w:t>
      </w:r>
      <w:r w:rsidRPr="00A864F6">
        <w:rPr>
          <w:b w:val="0"/>
          <w:bCs/>
          <w:noProof/>
          <w:color w:val="auto"/>
        </w:rPr>
        <w:t>.</w:t>
      </w:r>
    </w:p>
    <w:p w14:paraId="2DE97649" w14:textId="77777777" w:rsidR="00084463" w:rsidRDefault="00084463" w:rsidP="00DF1B59">
      <w:pPr>
        <w:spacing w:after="200"/>
        <w:rPr>
          <w:b w:val="0"/>
          <w:bCs/>
          <w:noProof/>
          <w:color w:val="auto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</w:p>
    <w:p w14:paraId="706B87FD" w14:textId="0F1C884F" w:rsidR="00084463" w:rsidRPr="00084463" w:rsidRDefault="00385BE2" w:rsidP="00DF1B59">
      <w:pPr>
        <w:pStyle w:val="Prrafodelista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Task </w:t>
      </w:r>
      <w:r w:rsidR="00832BEE">
        <w:rPr>
          <w:color w:val="auto"/>
        </w:rPr>
        <w:t>I4</w:t>
      </w:r>
      <w:r>
        <w:rPr>
          <w:color w:val="auto"/>
        </w:rPr>
        <w:t>-16</w:t>
      </w:r>
      <w:r w:rsidR="00084463" w:rsidRPr="00084463">
        <w:rPr>
          <w:color w:val="auto"/>
        </w:rPr>
        <w:t xml:space="preserve">: </w:t>
      </w:r>
    </w:p>
    <w:p w14:paraId="684CDAF6" w14:textId="67D427E8" w:rsidR="00084463" w:rsidRPr="00832BEE" w:rsidRDefault="00084463" w:rsidP="00DF1B59">
      <w:pPr>
        <w:spacing w:after="200"/>
        <w:rPr>
          <w:b w:val="0"/>
          <w:bCs/>
          <w:noProof/>
          <w:color w:val="auto"/>
          <w:lang w:val="en-US"/>
        </w:rPr>
      </w:pPr>
      <w:r w:rsidRPr="00832BEE">
        <w:rPr>
          <w:b w:val="0"/>
          <w:bCs/>
          <w:noProof/>
          <w:color w:val="auto"/>
          <w:lang w:val="en-US"/>
        </w:rPr>
        <w:lastRenderedPageBreak/>
        <w:t>“</w:t>
      </w:r>
      <w:r w:rsidR="009A7ECE" w:rsidRPr="00832BEE">
        <w:rPr>
          <w:b w:val="0"/>
          <w:bCs/>
          <w:noProof/>
          <w:color w:val="auto"/>
          <w:lang w:val="en-US"/>
        </w:rPr>
        <w:t>Produce a planning and progress report.</w:t>
      </w:r>
      <w:r w:rsidRPr="00832BEE">
        <w:rPr>
          <w:b w:val="0"/>
          <w:bCs/>
          <w:noProof/>
          <w:color w:val="auto"/>
          <w:lang w:val="en-US"/>
        </w:rPr>
        <w:t>”</w:t>
      </w:r>
    </w:p>
    <w:p w14:paraId="27148934" w14:textId="61E28D04" w:rsidR="00A864F6" w:rsidRPr="00084463" w:rsidRDefault="00A864F6" w:rsidP="00DF1B59">
      <w:pPr>
        <w:spacing w:after="200"/>
        <w:rPr>
          <w:b w:val="0"/>
          <w:bCs/>
          <w:noProof/>
          <w:color w:val="auto"/>
        </w:rPr>
      </w:pPr>
      <w:r w:rsidRPr="00A864F6">
        <w:rPr>
          <w:b w:val="0"/>
          <w:bCs/>
          <w:noProof/>
          <w:color w:val="auto"/>
        </w:rPr>
        <w:t xml:space="preserve">Se pide producir un informe de </w:t>
      </w:r>
      <w:r>
        <w:rPr>
          <w:b w:val="0"/>
          <w:bCs/>
          <w:noProof/>
          <w:color w:val="auto"/>
        </w:rPr>
        <w:t>planificación</w:t>
      </w:r>
      <w:r w:rsidR="009A7ECE">
        <w:rPr>
          <w:b w:val="0"/>
          <w:bCs/>
          <w:noProof/>
          <w:color w:val="auto"/>
        </w:rPr>
        <w:t xml:space="preserve"> y progreso</w:t>
      </w:r>
      <w:r w:rsidRPr="00A864F6">
        <w:rPr>
          <w:b w:val="0"/>
          <w:bCs/>
          <w:noProof/>
          <w:color w:val="auto"/>
        </w:rPr>
        <w:t xml:space="preserve"> siguiendo las pautas dadas en el documento </w:t>
      </w:r>
      <w:r w:rsidR="00832BEE">
        <w:rPr>
          <w:b w:val="0"/>
          <w:bCs/>
          <w:noProof/>
          <w:color w:val="auto"/>
        </w:rPr>
        <w:t>“</w:t>
      </w:r>
      <w:r w:rsidRPr="00A864F6">
        <w:rPr>
          <w:b w:val="0"/>
          <w:bCs/>
          <w:noProof/>
          <w:color w:val="auto"/>
        </w:rPr>
        <w:t>Annexes</w:t>
      </w:r>
      <w:r w:rsidR="00832BEE">
        <w:rPr>
          <w:b w:val="0"/>
          <w:bCs/>
          <w:noProof/>
          <w:color w:val="auto"/>
        </w:rPr>
        <w:t>”</w:t>
      </w:r>
      <w:r w:rsidRPr="00A864F6">
        <w:rPr>
          <w:b w:val="0"/>
          <w:bCs/>
          <w:noProof/>
          <w:color w:val="auto"/>
        </w:rPr>
        <w:t>.</w:t>
      </w:r>
    </w:p>
    <w:p w14:paraId="45E0ADB4" w14:textId="6778F87D" w:rsidR="00A56E54" w:rsidRDefault="00084463" w:rsidP="00DF1B59">
      <w:pPr>
        <w:spacing w:after="200"/>
        <w:rPr>
          <w:rFonts w:eastAsiaTheme="majorEastAsia" w:cstheme="majorBidi"/>
          <w:b w:val="0"/>
          <w:noProof/>
          <w:sz w:val="36"/>
          <w:szCs w:val="26"/>
        </w:rPr>
      </w:pPr>
      <w:r w:rsidRPr="00084463">
        <w:rPr>
          <w:b w:val="0"/>
          <w:bCs/>
          <w:noProof/>
          <w:color w:val="auto"/>
        </w:rPr>
        <w:t>Este requisito es claro y directo, por lo que no requiere un análisis.</w:t>
      </w:r>
      <w:r w:rsidR="00A56E54">
        <w:rPr>
          <w:noProof/>
        </w:rPr>
        <w:br w:type="page"/>
      </w:r>
    </w:p>
    <w:p w14:paraId="225EA18C" w14:textId="501CD882" w:rsidR="00E01581" w:rsidRPr="00814C50" w:rsidRDefault="00814C50" w:rsidP="00653004">
      <w:pPr>
        <w:pStyle w:val="Ttulo1"/>
        <w:rPr>
          <w:noProof/>
        </w:rPr>
      </w:pPr>
      <w:bookmarkStart w:id="5" w:name="_Toc160050568"/>
      <w:r w:rsidRPr="00814C50">
        <w:rPr>
          <w:noProof/>
        </w:rPr>
        <w:lastRenderedPageBreak/>
        <w:t>Conclusiones</w:t>
      </w:r>
      <w:bookmarkEnd w:id="5"/>
    </w:p>
    <w:p w14:paraId="063D15BA" w14:textId="60BC038D" w:rsidR="006B0F82" w:rsidRPr="00814C50" w:rsidRDefault="00285C4E" w:rsidP="00E01581">
      <w:pPr>
        <w:pStyle w:val="Contenido"/>
        <w:rPr>
          <w:noProof/>
        </w:rPr>
      </w:pPr>
      <w:r>
        <w:rPr>
          <w:color w:val="auto"/>
        </w:rPr>
        <w:t>Tras realizar las tareas individuales pertenecientes a</w:t>
      </w:r>
      <w:r w:rsidR="00076539">
        <w:rPr>
          <w:color w:val="auto"/>
        </w:rPr>
        <w:t xml:space="preserve">l </w:t>
      </w:r>
      <w:r w:rsidR="004E3484">
        <w:rPr>
          <w:color w:val="auto"/>
        </w:rPr>
        <w:t>entregable</w:t>
      </w:r>
      <w:r>
        <w:rPr>
          <w:color w:val="auto"/>
        </w:rPr>
        <w:t xml:space="preserve">, se </w:t>
      </w:r>
      <w:r w:rsidR="0097481C">
        <w:rPr>
          <w:color w:val="auto"/>
        </w:rPr>
        <w:t>concluye</w:t>
      </w:r>
      <w:r>
        <w:rPr>
          <w:color w:val="auto"/>
        </w:rPr>
        <w:t xml:space="preserve"> que los requisitos fueron mayormente claros y directos</w:t>
      </w:r>
      <w:r w:rsidR="0097481C">
        <w:rPr>
          <w:color w:val="auto"/>
        </w:rPr>
        <w:t>, lo que facilitó el tiempo a invertir en cada tarea.</w:t>
      </w:r>
      <w:r w:rsidR="00004768">
        <w:rPr>
          <w:color w:val="auto"/>
        </w:rPr>
        <w:t xml:space="preserve"> Además,</w:t>
      </w:r>
      <w:r w:rsidR="009A7ECE">
        <w:rPr>
          <w:color w:val="auto"/>
        </w:rPr>
        <w:t xml:space="preserve"> </w:t>
      </w:r>
      <w:r w:rsidR="004E3484">
        <w:rPr>
          <w:color w:val="auto"/>
        </w:rPr>
        <w:t>en caso de ser necesario,</w:t>
      </w:r>
      <w:r w:rsidR="00004768">
        <w:rPr>
          <w:color w:val="auto"/>
        </w:rPr>
        <w:t xml:space="preserve"> gracias al foro y las dudas de los compañeros se posibilita un flujo de trabajo óptimo.</w:t>
      </w:r>
      <w:r w:rsidR="006B0F82" w:rsidRPr="00814C50">
        <w:rPr>
          <w:noProof/>
        </w:rPr>
        <w:br w:type="page"/>
      </w:r>
    </w:p>
    <w:p w14:paraId="62255640" w14:textId="1C09ECD7" w:rsidR="006B0F82" w:rsidRPr="00814C50" w:rsidRDefault="00814C50" w:rsidP="00653004">
      <w:pPr>
        <w:pStyle w:val="Ttulo1"/>
        <w:rPr>
          <w:noProof/>
        </w:rPr>
      </w:pPr>
      <w:bookmarkStart w:id="6" w:name="_Toc160050569"/>
      <w:r w:rsidRPr="00814C50">
        <w:rPr>
          <w:noProof/>
        </w:rPr>
        <w:lastRenderedPageBreak/>
        <w:t>Bibliografía</w:t>
      </w:r>
      <w:bookmarkEnd w:id="6"/>
    </w:p>
    <w:p w14:paraId="1595912B" w14:textId="467DD662" w:rsidR="00E01581" w:rsidRPr="00814C50" w:rsidRDefault="00814C50" w:rsidP="00E01581">
      <w:pPr>
        <w:pStyle w:val="Contenido"/>
        <w:rPr>
          <w:noProof/>
          <w:color w:val="auto"/>
        </w:rPr>
      </w:pPr>
      <w:r w:rsidRPr="00814C50">
        <w:rPr>
          <w:color w:val="auto"/>
        </w:rPr>
        <w:t>Intencionalmente en blanco.</w:t>
      </w:r>
    </w:p>
    <w:sectPr w:rsidR="00E01581" w:rsidRPr="00814C50" w:rsidSect="00F83241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54EDA" w14:textId="77777777" w:rsidR="00F83241" w:rsidRDefault="00F83241">
      <w:r>
        <w:separator/>
      </w:r>
    </w:p>
    <w:p w14:paraId="75FED855" w14:textId="77777777" w:rsidR="00F83241" w:rsidRDefault="00F83241"/>
  </w:endnote>
  <w:endnote w:type="continuationSeparator" w:id="0">
    <w:p w14:paraId="39744807" w14:textId="77777777" w:rsidR="00F83241" w:rsidRDefault="00F83241">
      <w:r>
        <w:continuationSeparator/>
      </w:r>
    </w:p>
    <w:p w14:paraId="3CFC0338" w14:textId="77777777" w:rsidR="00F83241" w:rsidRDefault="00F832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7268" w14:textId="77777777" w:rsidR="00F83241" w:rsidRDefault="00F83241">
      <w:r>
        <w:separator/>
      </w:r>
    </w:p>
    <w:p w14:paraId="0830C9E4" w14:textId="77777777" w:rsidR="00F83241" w:rsidRDefault="00F83241"/>
  </w:footnote>
  <w:footnote w:type="continuationSeparator" w:id="0">
    <w:p w14:paraId="57B7F0AC" w14:textId="77777777" w:rsidR="00F83241" w:rsidRDefault="00F83241">
      <w:r>
        <w:continuationSeparator/>
      </w:r>
    </w:p>
    <w:p w14:paraId="4698E920" w14:textId="77777777" w:rsidR="00F83241" w:rsidRDefault="00F832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71264"/>
    <w:multiLevelType w:val="hybridMultilevel"/>
    <w:tmpl w:val="FDD4696A"/>
    <w:lvl w:ilvl="0" w:tplc="6242F09A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0676D"/>
    <w:multiLevelType w:val="hybridMultilevel"/>
    <w:tmpl w:val="5E7874A4"/>
    <w:lvl w:ilvl="0" w:tplc="57BA0B4A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C719F1"/>
    <w:multiLevelType w:val="hybridMultilevel"/>
    <w:tmpl w:val="9FA28396"/>
    <w:lvl w:ilvl="0" w:tplc="3654941C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4222">
    <w:abstractNumId w:val="7"/>
  </w:num>
  <w:num w:numId="2" w16cid:durableId="2117754253">
    <w:abstractNumId w:val="1"/>
  </w:num>
  <w:num w:numId="3" w16cid:durableId="295065820">
    <w:abstractNumId w:val="5"/>
  </w:num>
  <w:num w:numId="4" w16cid:durableId="804397209">
    <w:abstractNumId w:val="6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9"/>
  </w:num>
  <w:num w:numId="8" w16cid:durableId="323434880">
    <w:abstractNumId w:val="3"/>
  </w:num>
  <w:num w:numId="9" w16cid:durableId="1070228330">
    <w:abstractNumId w:val="4"/>
  </w:num>
  <w:num w:numId="10" w16cid:durableId="1925873560">
    <w:abstractNumId w:val="8"/>
  </w:num>
  <w:num w:numId="11" w16cid:durableId="1799753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04768"/>
    <w:rsid w:val="0002482E"/>
    <w:rsid w:val="00050324"/>
    <w:rsid w:val="00062C5E"/>
    <w:rsid w:val="00066C6A"/>
    <w:rsid w:val="000747A0"/>
    <w:rsid w:val="00076539"/>
    <w:rsid w:val="00084463"/>
    <w:rsid w:val="000930DB"/>
    <w:rsid w:val="000947D6"/>
    <w:rsid w:val="000A0150"/>
    <w:rsid w:val="000A48F3"/>
    <w:rsid w:val="000D1D8C"/>
    <w:rsid w:val="000E63C9"/>
    <w:rsid w:val="00107932"/>
    <w:rsid w:val="00130E9D"/>
    <w:rsid w:val="00150A6D"/>
    <w:rsid w:val="001852BC"/>
    <w:rsid w:val="00185B35"/>
    <w:rsid w:val="00197D42"/>
    <w:rsid w:val="001D24BA"/>
    <w:rsid w:val="001F2BC8"/>
    <w:rsid w:val="001F5E0E"/>
    <w:rsid w:val="001F5F6B"/>
    <w:rsid w:val="00217089"/>
    <w:rsid w:val="00243EBC"/>
    <w:rsid w:val="00246A35"/>
    <w:rsid w:val="00255EEC"/>
    <w:rsid w:val="00272611"/>
    <w:rsid w:val="00284348"/>
    <w:rsid w:val="00285C4E"/>
    <w:rsid w:val="00294153"/>
    <w:rsid w:val="002E15E4"/>
    <w:rsid w:val="002E2278"/>
    <w:rsid w:val="002F51F5"/>
    <w:rsid w:val="00302AA1"/>
    <w:rsid w:val="00305162"/>
    <w:rsid w:val="00307F46"/>
    <w:rsid w:val="00312137"/>
    <w:rsid w:val="00330359"/>
    <w:rsid w:val="0033762F"/>
    <w:rsid w:val="00347E7A"/>
    <w:rsid w:val="00360494"/>
    <w:rsid w:val="00366C7E"/>
    <w:rsid w:val="00370A5C"/>
    <w:rsid w:val="00384EA3"/>
    <w:rsid w:val="00385BE2"/>
    <w:rsid w:val="003A39A1"/>
    <w:rsid w:val="003C2191"/>
    <w:rsid w:val="003D3863"/>
    <w:rsid w:val="004110DE"/>
    <w:rsid w:val="004133F9"/>
    <w:rsid w:val="0044085A"/>
    <w:rsid w:val="00452F33"/>
    <w:rsid w:val="004A5A0E"/>
    <w:rsid w:val="004B21A5"/>
    <w:rsid w:val="004E3484"/>
    <w:rsid w:val="004E5FEE"/>
    <w:rsid w:val="004F0AB3"/>
    <w:rsid w:val="005037F0"/>
    <w:rsid w:val="00516A86"/>
    <w:rsid w:val="005275F6"/>
    <w:rsid w:val="00540306"/>
    <w:rsid w:val="005473A3"/>
    <w:rsid w:val="00553EBB"/>
    <w:rsid w:val="00555540"/>
    <w:rsid w:val="00572102"/>
    <w:rsid w:val="005B47A4"/>
    <w:rsid w:val="005E447A"/>
    <w:rsid w:val="005F1BB0"/>
    <w:rsid w:val="005F686A"/>
    <w:rsid w:val="00640852"/>
    <w:rsid w:val="00653004"/>
    <w:rsid w:val="00656C4D"/>
    <w:rsid w:val="00676D44"/>
    <w:rsid w:val="006B0F82"/>
    <w:rsid w:val="006D297A"/>
    <w:rsid w:val="006E14E3"/>
    <w:rsid w:val="006E2A8F"/>
    <w:rsid w:val="006E5716"/>
    <w:rsid w:val="007302B3"/>
    <w:rsid w:val="00730733"/>
    <w:rsid w:val="007309A6"/>
    <w:rsid w:val="00730E3A"/>
    <w:rsid w:val="00736AAF"/>
    <w:rsid w:val="00747D86"/>
    <w:rsid w:val="00756FCC"/>
    <w:rsid w:val="00765B2A"/>
    <w:rsid w:val="00783A34"/>
    <w:rsid w:val="007864F3"/>
    <w:rsid w:val="007C6B52"/>
    <w:rsid w:val="007D16C5"/>
    <w:rsid w:val="007E40A3"/>
    <w:rsid w:val="00814C50"/>
    <w:rsid w:val="00832BEE"/>
    <w:rsid w:val="00853807"/>
    <w:rsid w:val="00862FE4"/>
    <w:rsid w:val="0086389A"/>
    <w:rsid w:val="0087605E"/>
    <w:rsid w:val="008941AE"/>
    <w:rsid w:val="00897A75"/>
    <w:rsid w:val="008B148D"/>
    <w:rsid w:val="008B1FEE"/>
    <w:rsid w:val="008E3D6E"/>
    <w:rsid w:val="00903370"/>
    <w:rsid w:val="00903C32"/>
    <w:rsid w:val="00916B16"/>
    <w:rsid w:val="00917044"/>
    <w:rsid w:val="009173B9"/>
    <w:rsid w:val="0093335D"/>
    <w:rsid w:val="0093613E"/>
    <w:rsid w:val="00943026"/>
    <w:rsid w:val="00966B81"/>
    <w:rsid w:val="0097481C"/>
    <w:rsid w:val="00977F79"/>
    <w:rsid w:val="00980206"/>
    <w:rsid w:val="0098541B"/>
    <w:rsid w:val="009A7ECE"/>
    <w:rsid w:val="009B2433"/>
    <w:rsid w:val="009C7720"/>
    <w:rsid w:val="00A0635C"/>
    <w:rsid w:val="00A23AFA"/>
    <w:rsid w:val="00A31B3E"/>
    <w:rsid w:val="00A532F3"/>
    <w:rsid w:val="00A56E54"/>
    <w:rsid w:val="00A65783"/>
    <w:rsid w:val="00A8489E"/>
    <w:rsid w:val="00A864F6"/>
    <w:rsid w:val="00A92A75"/>
    <w:rsid w:val="00AB02A7"/>
    <w:rsid w:val="00AC29F3"/>
    <w:rsid w:val="00AC44F4"/>
    <w:rsid w:val="00B13F26"/>
    <w:rsid w:val="00B231E5"/>
    <w:rsid w:val="00B309DA"/>
    <w:rsid w:val="00B6283A"/>
    <w:rsid w:val="00B843E9"/>
    <w:rsid w:val="00BB7AF1"/>
    <w:rsid w:val="00BD0DC1"/>
    <w:rsid w:val="00C02B87"/>
    <w:rsid w:val="00C37E4A"/>
    <w:rsid w:val="00C4086D"/>
    <w:rsid w:val="00C46190"/>
    <w:rsid w:val="00C6680D"/>
    <w:rsid w:val="00C82F9C"/>
    <w:rsid w:val="00C833B1"/>
    <w:rsid w:val="00CA1896"/>
    <w:rsid w:val="00CB5B28"/>
    <w:rsid w:val="00CF5371"/>
    <w:rsid w:val="00D02C5C"/>
    <w:rsid w:val="00D0323A"/>
    <w:rsid w:val="00D0559F"/>
    <w:rsid w:val="00D064B5"/>
    <w:rsid w:val="00D077E9"/>
    <w:rsid w:val="00D42CB7"/>
    <w:rsid w:val="00D5413D"/>
    <w:rsid w:val="00D570A9"/>
    <w:rsid w:val="00D6372E"/>
    <w:rsid w:val="00D70D02"/>
    <w:rsid w:val="00D73BDD"/>
    <w:rsid w:val="00D770C7"/>
    <w:rsid w:val="00D86945"/>
    <w:rsid w:val="00D90290"/>
    <w:rsid w:val="00DC706A"/>
    <w:rsid w:val="00DD152F"/>
    <w:rsid w:val="00DE213F"/>
    <w:rsid w:val="00DF027C"/>
    <w:rsid w:val="00DF1B59"/>
    <w:rsid w:val="00E00A32"/>
    <w:rsid w:val="00E01581"/>
    <w:rsid w:val="00E22ACD"/>
    <w:rsid w:val="00E30240"/>
    <w:rsid w:val="00E33D06"/>
    <w:rsid w:val="00E35EEB"/>
    <w:rsid w:val="00E620B0"/>
    <w:rsid w:val="00E81B40"/>
    <w:rsid w:val="00E8783F"/>
    <w:rsid w:val="00EA25E4"/>
    <w:rsid w:val="00EF555B"/>
    <w:rsid w:val="00F027BB"/>
    <w:rsid w:val="00F11DCF"/>
    <w:rsid w:val="00F162EA"/>
    <w:rsid w:val="00F31EC5"/>
    <w:rsid w:val="00F52D27"/>
    <w:rsid w:val="00F815B9"/>
    <w:rsid w:val="00F83241"/>
    <w:rsid w:val="00F83527"/>
    <w:rsid w:val="00FC39BF"/>
    <w:rsid w:val="00FD583F"/>
    <w:rsid w:val="00FD7488"/>
    <w:rsid w:val="00FE62A6"/>
    <w:rsid w:val="00FF16B4"/>
    <w:rsid w:val="00FF383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E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47E7A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52F3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webapps/discussionboard/do/message?action=list_messages&amp;course_id=_85092_1&amp;nav=discussion_board&amp;conf_id=_405265_1&amp;forum_id=_234042_1&amp;message_id=_407304_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.us.es/webapps/discussionboard/do/message?action=list_messages&amp;course_id=_85092_1&amp;nav=discussion_board&amp;conf_id=_405265_1&amp;forum_id=_234042_1&amp;message_id=_403843_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.us.es/webapps/discussionboard/do/message?action=list_messages&amp;course_id=_85092_1&amp;nav=discussion_board&amp;conf_id=_405265_1&amp;forum_id=_234042_1&amp;message_id=_405793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74422B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0C7236"/>
    <w:rsid w:val="00120223"/>
    <w:rsid w:val="00216CA9"/>
    <w:rsid w:val="00307B22"/>
    <w:rsid w:val="004840FB"/>
    <w:rsid w:val="00544BFB"/>
    <w:rsid w:val="005F7B05"/>
    <w:rsid w:val="006B60FC"/>
    <w:rsid w:val="006C7F3F"/>
    <w:rsid w:val="00702B32"/>
    <w:rsid w:val="0074422B"/>
    <w:rsid w:val="007600DE"/>
    <w:rsid w:val="00804A27"/>
    <w:rsid w:val="00907D9C"/>
    <w:rsid w:val="00951A57"/>
    <w:rsid w:val="00953A4F"/>
    <w:rsid w:val="00973DFD"/>
    <w:rsid w:val="009B4AC8"/>
    <w:rsid w:val="00AB2E3A"/>
    <w:rsid w:val="00AC50DE"/>
    <w:rsid w:val="00B02587"/>
    <w:rsid w:val="00B40682"/>
    <w:rsid w:val="00B77316"/>
    <w:rsid w:val="00BE0F57"/>
    <w:rsid w:val="00C537CA"/>
    <w:rsid w:val="00CC6D55"/>
    <w:rsid w:val="00D4719D"/>
    <w:rsid w:val="00DC44D7"/>
    <w:rsid w:val="00EB0406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6F1E1-28D7-4855-9A1B-939094A9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310</TotalTime>
  <Pages>11</Pages>
  <Words>1010</Words>
  <Characters>5556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PEDRO JESUS RUIZ AGUILAR</cp:lastModifiedBy>
  <cp:revision>52</cp:revision>
  <cp:lastPrinted>2023-10-22T11:22:00Z</cp:lastPrinted>
  <dcterms:created xsi:type="dcterms:W3CDTF">2023-02-15T16:33:00Z</dcterms:created>
  <dcterms:modified xsi:type="dcterms:W3CDTF">2024-03-07T17:40:00Z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